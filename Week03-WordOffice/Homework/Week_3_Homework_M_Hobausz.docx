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27EFE" w14:textId="7CF0532C" w:rsidR="00943B91" w:rsidRDefault="00CF7B75" w:rsidP="003B6328">
      <w:pPr>
        <w:pStyle w:val="CompanyName"/>
      </w:pPr>
      <w:r>
        <w:t xml:space="preserve">ABC PUBLISHING  </w:t>
      </w:r>
    </w:p>
    <w:p w14:paraId="185E978A" w14:textId="2FBFEFEC" w:rsidR="003B6328" w:rsidRDefault="00CF7B75" w:rsidP="003B6328">
      <w:pPr>
        <w:pStyle w:val="Title"/>
      </w:pPr>
      <w:r>
        <w:t>Training Module</w:t>
      </w:r>
    </w:p>
    <w:p w14:paraId="7FE8449F" w14:textId="0C39A67A" w:rsidR="003B6328" w:rsidRDefault="00CF7B75" w:rsidP="003B6328">
      <w:pPr>
        <w:pStyle w:val="Subtitle"/>
      </w:pPr>
      <w:r>
        <w:t>Adobe Acrobat PDF Markup for Beginners</w:t>
      </w:r>
    </w:p>
    <w:p w14:paraId="0C9D9082" w14:textId="77777777" w:rsidR="003B6328" w:rsidRDefault="003B6328" w:rsidP="003B6328">
      <w:pPr>
        <w:pStyle w:val="Version"/>
      </w:pPr>
      <w:r>
        <w:t>Version</w:t>
      </w:r>
    </w:p>
    <w:p w14:paraId="13BD91BD" w14:textId="77777777" w:rsidR="00D85843" w:rsidRDefault="00D85843" w:rsidP="003B6328">
      <w:pPr>
        <w:pStyle w:val="Version"/>
        <w:sectPr w:rsidR="00D85843">
          <w:pgSz w:w="12240" w:h="15840"/>
          <w:pgMar w:top="1440" w:right="1440" w:bottom="1440" w:left="1440" w:header="720" w:footer="720" w:gutter="0"/>
          <w:cols w:space="720"/>
          <w:docGrid w:linePitch="360"/>
        </w:sectPr>
      </w:pPr>
    </w:p>
    <w:sdt>
      <w:sdtPr>
        <w:rPr>
          <w:rFonts w:ascii="Arial" w:eastAsiaTheme="minorHAnsi" w:hAnsi="Arial" w:cstheme="minorBidi"/>
          <w:color w:val="auto"/>
          <w:sz w:val="20"/>
          <w:szCs w:val="22"/>
        </w:rPr>
        <w:id w:val="193892287"/>
        <w:docPartObj>
          <w:docPartGallery w:val="Table of Contents"/>
          <w:docPartUnique/>
        </w:docPartObj>
      </w:sdtPr>
      <w:sdtEndPr>
        <w:rPr>
          <w:b/>
          <w:bCs/>
          <w:noProof/>
        </w:rPr>
      </w:sdtEndPr>
      <w:sdtContent>
        <w:p w14:paraId="6A8CB036" w14:textId="77777777" w:rsidR="001264F2" w:rsidRDefault="001264F2">
          <w:pPr>
            <w:pStyle w:val="TOCHeading"/>
          </w:pPr>
          <w:r>
            <w:t>Contents</w:t>
          </w:r>
        </w:p>
        <w:p w14:paraId="2DFF21D3" w14:textId="2E16F960" w:rsidR="00CF7B75" w:rsidRDefault="001264F2">
          <w:pPr>
            <w:pStyle w:val="TOC1"/>
            <w:tabs>
              <w:tab w:val="right" w:leader="dot" w:pos="9350"/>
            </w:tabs>
            <w:rPr>
              <w:rFonts w:asciiTheme="minorHAnsi" w:hAnsiTheme="minorHAnsi" w:cstheme="minorBidi"/>
              <w:b w:val="0"/>
              <w:noProof/>
              <w:szCs w:val="24"/>
            </w:rPr>
          </w:pPr>
          <w:r>
            <w:rPr>
              <w:bCs/>
              <w:noProof/>
            </w:rPr>
            <w:fldChar w:fldCharType="begin"/>
          </w:r>
          <w:r>
            <w:rPr>
              <w:bCs/>
              <w:noProof/>
            </w:rPr>
            <w:instrText xml:space="preserve"> TOC \o "1-3" \h \z \u </w:instrText>
          </w:r>
          <w:r>
            <w:rPr>
              <w:bCs/>
              <w:noProof/>
            </w:rPr>
            <w:fldChar w:fldCharType="separate"/>
          </w:r>
          <w:hyperlink w:anchor="_Toc127453700" w:history="1">
            <w:r w:rsidR="00CF7B75" w:rsidRPr="007F6481">
              <w:rPr>
                <w:rStyle w:val="Hyperlink"/>
                <w:noProof/>
              </w:rPr>
              <w:t>Introduction</w:t>
            </w:r>
            <w:r w:rsidR="00CF7B75">
              <w:rPr>
                <w:noProof/>
                <w:webHidden/>
              </w:rPr>
              <w:tab/>
            </w:r>
            <w:r w:rsidR="00CF7B75">
              <w:rPr>
                <w:noProof/>
                <w:webHidden/>
              </w:rPr>
              <w:fldChar w:fldCharType="begin"/>
            </w:r>
            <w:r w:rsidR="00CF7B75">
              <w:rPr>
                <w:noProof/>
                <w:webHidden/>
              </w:rPr>
              <w:instrText xml:space="preserve"> PAGEREF _Toc127453700 \h </w:instrText>
            </w:r>
            <w:r w:rsidR="00CF7B75">
              <w:rPr>
                <w:noProof/>
                <w:webHidden/>
              </w:rPr>
            </w:r>
            <w:r w:rsidR="00CF7B75">
              <w:rPr>
                <w:noProof/>
                <w:webHidden/>
              </w:rPr>
              <w:fldChar w:fldCharType="separate"/>
            </w:r>
            <w:r w:rsidR="00CF7B75">
              <w:rPr>
                <w:noProof/>
                <w:webHidden/>
              </w:rPr>
              <w:t>3</w:t>
            </w:r>
            <w:r w:rsidR="00CF7B75">
              <w:rPr>
                <w:noProof/>
                <w:webHidden/>
              </w:rPr>
              <w:fldChar w:fldCharType="end"/>
            </w:r>
          </w:hyperlink>
        </w:p>
        <w:p w14:paraId="2FC17412" w14:textId="27BA6743" w:rsidR="00CF7B75" w:rsidRDefault="00CF7B75">
          <w:pPr>
            <w:pStyle w:val="TOC1"/>
            <w:tabs>
              <w:tab w:val="right" w:leader="dot" w:pos="9350"/>
            </w:tabs>
            <w:rPr>
              <w:rFonts w:asciiTheme="minorHAnsi" w:hAnsiTheme="minorHAnsi" w:cstheme="minorBidi"/>
              <w:b w:val="0"/>
              <w:noProof/>
              <w:szCs w:val="24"/>
            </w:rPr>
          </w:pPr>
          <w:hyperlink w:anchor="_Toc127453701" w:history="1">
            <w:r w:rsidRPr="007F6481">
              <w:rPr>
                <w:rStyle w:val="Hyperlink"/>
                <w:noProof/>
              </w:rPr>
              <w:t>Why Learn PDF Markup?</w:t>
            </w:r>
            <w:r>
              <w:rPr>
                <w:noProof/>
                <w:webHidden/>
              </w:rPr>
              <w:tab/>
            </w:r>
            <w:r>
              <w:rPr>
                <w:noProof/>
                <w:webHidden/>
              </w:rPr>
              <w:fldChar w:fldCharType="begin"/>
            </w:r>
            <w:r>
              <w:rPr>
                <w:noProof/>
                <w:webHidden/>
              </w:rPr>
              <w:instrText xml:space="preserve"> PAGEREF _Toc127453701 \h </w:instrText>
            </w:r>
            <w:r>
              <w:rPr>
                <w:noProof/>
                <w:webHidden/>
              </w:rPr>
            </w:r>
            <w:r>
              <w:rPr>
                <w:noProof/>
                <w:webHidden/>
              </w:rPr>
              <w:fldChar w:fldCharType="separate"/>
            </w:r>
            <w:r>
              <w:rPr>
                <w:noProof/>
                <w:webHidden/>
              </w:rPr>
              <w:t>3</w:t>
            </w:r>
            <w:r>
              <w:rPr>
                <w:noProof/>
                <w:webHidden/>
              </w:rPr>
              <w:fldChar w:fldCharType="end"/>
            </w:r>
          </w:hyperlink>
        </w:p>
        <w:p w14:paraId="2B8E96E7" w14:textId="6C797639" w:rsidR="00CF7B75" w:rsidRDefault="00CF7B75">
          <w:pPr>
            <w:pStyle w:val="TOC1"/>
            <w:tabs>
              <w:tab w:val="right" w:leader="dot" w:pos="9350"/>
            </w:tabs>
            <w:rPr>
              <w:rFonts w:asciiTheme="minorHAnsi" w:hAnsiTheme="minorHAnsi" w:cstheme="minorBidi"/>
              <w:b w:val="0"/>
              <w:noProof/>
              <w:szCs w:val="24"/>
            </w:rPr>
          </w:pPr>
          <w:hyperlink w:anchor="_Toc127453702" w:history="1">
            <w:r w:rsidRPr="007F6481">
              <w:rPr>
                <w:rStyle w:val="Hyperlink"/>
                <w:noProof/>
              </w:rPr>
              <w:t>Marking Up Text</w:t>
            </w:r>
            <w:r>
              <w:rPr>
                <w:noProof/>
                <w:webHidden/>
              </w:rPr>
              <w:tab/>
            </w:r>
            <w:r>
              <w:rPr>
                <w:noProof/>
                <w:webHidden/>
              </w:rPr>
              <w:fldChar w:fldCharType="begin"/>
            </w:r>
            <w:r>
              <w:rPr>
                <w:noProof/>
                <w:webHidden/>
              </w:rPr>
              <w:instrText xml:space="preserve"> PAGEREF _Toc127453702 \h </w:instrText>
            </w:r>
            <w:r>
              <w:rPr>
                <w:noProof/>
                <w:webHidden/>
              </w:rPr>
            </w:r>
            <w:r>
              <w:rPr>
                <w:noProof/>
                <w:webHidden/>
              </w:rPr>
              <w:fldChar w:fldCharType="separate"/>
            </w:r>
            <w:r>
              <w:rPr>
                <w:noProof/>
                <w:webHidden/>
              </w:rPr>
              <w:t>3</w:t>
            </w:r>
            <w:r>
              <w:rPr>
                <w:noProof/>
                <w:webHidden/>
              </w:rPr>
              <w:fldChar w:fldCharType="end"/>
            </w:r>
          </w:hyperlink>
        </w:p>
        <w:p w14:paraId="183FF6E2" w14:textId="399026C8" w:rsidR="00CF7B75" w:rsidRDefault="00CF7B75">
          <w:pPr>
            <w:pStyle w:val="TOC1"/>
            <w:tabs>
              <w:tab w:val="right" w:leader="dot" w:pos="9350"/>
            </w:tabs>
            <w:rPr>
              <w:rFonts w:asciiTheme="minorHAnsi" w:hAnsiTheme="minorHAnsi" w:cstheme="minorBidi"/>
              <w:b w:val="0"/>
              <w:noProof/>
              <w:szCs w:val="24"/>
            </w:rPr>
          </w:pPr>
          <w:hyperlink w:anchor="_Toc127453703" w:history="1">
            <w:r w:rsidRPr="007F6481">
              <w:rPr>
                <w:rStyle w:val="Hyperlink"/>
                <w:noProof/>
              </w:rPr>
              <w:t>Proofreader’s Marks</w:t>
            </w:r>
            <w:r>
              <w:rPr>
                <w:noProof/>
                <w:webHidden/>
              </w:rPr>
              <w:tab/>
            </w:r>
            <w:r>
              <w:rPr>
                <w:noProof/>
                <w:webHidden/>
              </w:rPr>
              <w:fldChar w:fldCharType="begin"/>
            </w:r>
            <w:r>
              <w:rPr>
                <w:noProof/>
                <w:webHidden/>
              </w:rPr>
              <w:instrText xml:space="preserve"> PAGEREF _Toc127453703 \h </w:instrText>
            </w:r>
            <w:r>
              <w:rPr>
                <w:noProof/>
                <w:webHidden/>
              </w:rPr>
            </w:r>
            <w:r>
              <w:rPr>
                <w:noProof/>
                <w:webHidden/>
              </w:rPr>
              <w:fldChar w:fldCharType="separate"/>
            </w:r>
            <w:r>
              <w:rPr>
                <w:noProof/>
                <w:webHidden/>
              </w:rPr>
              <w:t>4</w:t>
            </w:r>
            <w:r>
              <w:rPr>
                <w:noProof/>
                <w:webHidden/>
              </w:rPr>
              <w:fldChar w:fldCharType="end"/>
            </w:r>
          </w:hyperlink>
        </w:p>
        <w:p w14:paraId="68EF0335" w14:textId="379E2508" w:rsidR="00CF7B75" w:rsidRDefault="00CF7B75">
          <w:pPr>
            <w:pStyle w:val="TOC3"/>
            <w:tabs>
              <w:tab w:val="right" w:leader="dot" w:pos="9350"/>
            </w:tabs>
            <w:rPr>
              <w:rFonts w:asciiTheme="minorHAnsi" w:hAnsiTheme="minorHAnsi" w:cstheme="minorBidi"/>
              <w:noProof/>
              <w:sz w:val="24"/>
              <w:szCs w:val="24"/>
            </w:rPr>
          </w:pPr>
          <w:hyperlink w:anchor="_Toc127453704" w:history="1">
            <w:r w:rsidRPr="007F6481">
              <w:rPr>
                <w:rStyle w:val="Hyperlink"/>
                <w:noProof/>
              </w:rPr>
              <w:t>Figure 1.1</w:t>
            </w:r>
            <w:r>
              <w:rPr>
                <w:noProof/>
                <w:webHidden/>
              </w:rPr>
              <w:tab/>
            </w:r>
            <w:r>
              <w:rPr>
                <w:noProof/>
                <w:webHidden/>
              </w:rPr>
              <w:fldChar w:fldCharType="begin"/>
            </w:r>
            <w:r>
              <w:rPr>
                <w:noProof/>
                <w:webHidden/>
              </w:rPr>
              <w:instrText xml:space="preserve"> PAGEREF _Toc127453704 \h </w:instrText>
            </w:r>
            <w:r>
              <w:rPr>
                <w:noProof/>
                <w:webHidden/>
              </w:rPr>
            </w:r>
            <w:r>
              <w:rPr>
                <w:noProof/>
                <w:webHidden/>
              </w:rPr>
              <w:fldChar w:fldCharType="separate"/>
            </w:r>
            <w:r>
              <w:rPr>
                <w:noProof/>
                <w:webHidden/>
              </w:rPr>
              <w:t>4</w:t>
            </w:r>
            <w:r>
              <w:rPr>
                <w:noProof/>
                <w:webHidden/>
              </w:rPr>
              <w:fldChar w:fldCharType="end"/>
            </w:r>
          </w:hyperlink>
        </w:p>
        <w:p w14:paraId="345AF08E" w14:textId="3BD37CF7" w:rsidR="00CF7B75" w:rsidRDefault="00CF7B75">
          <w:pPr>
            <w:pStyle w:val="TOC1"/>
            <w:tabs>
              <w:tab w:val="right" w:leader="dot" w:pos="9350"/>
            </w:tabs>
            <w:rPr>
              <w:rFonts w:asciiTheme="minorHAnsi" w:hAnsiTheme="minorHAnsi" w:cstheme="minorBidi"/>
              <w:b w:val="0"/>
              <w:noProof/>
              <w:szCs w:val="24"/>
            </w:rPr>
          </w:pPr>
          <w:hyperlink w:anchor="_Toc127453705" w:history="1">
            <w:r w:rsidRPr="007F6481">
              <w:rPr>
                <w:rStyle w:val="Hyperlink"/>
                <w:noProof/>
              </w:rPr>
              <w:t>Gathering What You Need</w:t>
            </w:r>
            <w:r>
              <w:rPr>
                <w:noProof/>
                <w:webHidden/>
              </w:rPr>
              <w:tab/>
            </w:r>
            <w:r>
              <w:rPr>
                <w:noProof/>
                <w:webHidden/>
              </w:rPr>
              <w:fldChar w:fldCharType="begin"/>
            </w:r>
            <w:r>
              <w:rPr>
                <w:noProof/>
                <w:webHidden/>
              </w:rPr>
              <w:instrText xml:space="preserve"> PAGEREF _Toc127453705 \h </w:instrText>
            </w:r>
            <w:r>
              <w:rPr>
                <w:noProof/>
                <w:webHidden/>
              </w:rPr>
            </w:r>
            <w:r>
              <w:rPr>
                <w:noProof/>
                <w:webHidden/>
              </w:rPr>
              <w:fldChar w:fldCharType="separate"/>
            </w:r>
            <w:r>
              <w:rPr>
                <w:noProof/>
                <w:webHidden/>
              </w:rPr>
              <w:t>5</w:t>
            </w:r>
            <w:r>
              <w:rPr>
                <w:noProof/>
                <w:webHidden/>
              </w:rPr>
              <w:fldChar w:fldCharType="end"/>
            </w:r>
          </w:hyperlink>
        </w:p>
        <w:p w14:paraId="1FCB4B6F" w14:textId="3E73B82A" w:rsidR="00CF7B75" w:rsidRDefault="00CF7B75">
          <w:pPr>
            <w:pStyle w:val="TOC1"/>
            <w:tabs>
              <w:tab w:val="right" w:leader="dot" w:pos="9350"/>
            </w:tabs>
            <w:rPr>
              <w:rFonts w:asciiTheme="minorHAnsi" w:hAnsiTheme="minorHAnsi" w:cstheme="minorBidi"/>
              <w:b w:val="0"/>
              <w:noProof/>
              <w:szCs w:val="24"/>
            </w:rPr>
          </w:pPr>
          <w:hyperlink w:anchor="_Toc127453706" w:history="1">
            <w:r w:rsidRPr="007F6481">
              <w:rPr>
                <w:rStyle w:val="Hyperlink"/>
                <w:noProof/>
              </w:rPr>
              <w:t>Getting Started</w:t>
            </w:r>
            <w:r>
              <w:rPr>
                <w:noProof/>
                <w:webHidden/>
              </w:rPr>
              <w:tab/>
            </w:r>
            <w:r>
              <w:rPr>
                <w:noProof/>
                <w:webHidden/>
              </w:rPr>
              <w:fldChar w:fldCharType="begin"/>
            </w:r>
            <w:r>
              <w:rPr>
                <w:noProof/>
                <w:webHidden/>
              </w:rPr>
              <w:instrText xml:space="preserve"> PAGEREF _Toc127453706 \h </w:instrText>
            </w:r>
            <w:r>
              <w:rPr>
                <w:noProof/>
                <w:webHidden/>
              </w:rPr>
            </w:r>
            <w:r>
              <w:rPr>
                <w:noProof/>
                <w:webHidden/>
              </w:rPr>
              <w:fldChar w:fldCharType="separate"/>
            </w:r>
            <w:r>
              <w:rPr>
                <w:noProof/>
                <w:webHidden/>
              </w:rPr>
              <w:t>5</w:t>
            </w:r>
            <w:r>
              <w:rPr>
                <w:noProof/>
                <w:webHidden/>
              </w:rPr>
              <w:fldChar w:fldCharType="end"/>
            </w:r>
          </w:hyperlink>
        </w:p>
        <w:p w14:paraId="55199E9D" w14:textId="577E0A0A" w:rsidR="00CF7B75" w:rsidRDefault="00CF7B75">
          <w:pPr>
            <w:pStyle w:val="TOC3"/>
            <w:tabs>
              <w:tab w:val="right" w:leader="dot" w:pos="9350"/>
            </w:tabs>
            <w:rPr>
              <w:rFonts w:asciiTheme="minorHAnsi" w:hAnsiTheme="minorHAnsi" w:cstheme="minorBidi"/>
              <w:noProof/>
              <w:sz w:val="24"/>
              <w:szCs w:val="24"/>
            </w:rPr>
          </w:pPr>
          <w:hyperlink w:anchor="_Toc127453707" w:history="1">
            <w:r w:rsidRPr="007F6481">
              <w:rPr>
                <w:rStyle w:val="Hyperlink"/>
                <w:noProof/>
              </w:rPr>
              <w:t>Figure 1.2 Sample Markup</w:t>
            </w:r>
            <w:r>
              <w:rPr>
                <w:noProof/>
                <w:webHidden/>
              </w:rPr>
              <w:tab/>
            </w:r>
            <w:r>
              <w:rPr>
                <w:noProof/>
                <w:webHidden/>
              </w:rPr>
              <w:fldChar w:fldCharType="begin"/>
            </w:r>
            <w:r>
              <w:rPr>
                <w:noProof/>
                <w:webHidden/>
              </w:rPr>
              <w:instrText xml:space="preserve"> PAGEREF _Toc127453707 \h </w:instrText>
            </w:r>
            <w:r>
              <w:rPr>
                <w:noProof/>
                <w:webHidden/>
              </w:rPr>
            </w:r>
            <w:r>
              <w:rPr>
                <w:noProof/>
                <w:webHidden/>
              </w:rPr>
              <w:fldChar w:fldCharType="separate"/>
            </w:r>
            <w:r>
              <w:rPr>
                <w:noProof/>
                <w:webHidden/>
              </w:rPr>
              <w:t>6</w:t>
            </w:r>
            <w:r>
              <w:rPr>
                <w:noProof/>
                <w:webHidden/>
              </w:rPr>
              <w:fldChar w:fldCharType="end"/>
            </w:r>
          </w:hyperlink>
        </w:p>
        <w:p w14:paraId="52E6DD34" w14:textId="64EE2FCC" w:rsidR="00CF7B75" w:rsidRDefault="00CF7B75">
          <w:pPr>
            <w:pStyle w:val="TOC2"/>
            <w:tabs>
              <w:tab w:val="right" w:leader="dot" w:pos="9350"/>
            </w:tabs>
            <w:rPr>
              <w:rFonts w:asciiTheme="minorHAnsi" w:hAnsiTheme="minorHAnsi" w:cstheme="minorBidi"/>
              <w:noProof/>
              <w:sz w:val="24"/>
              <w:szCs w:val="24"/>
            </w:rPr>
          </w:pPr>
          <w:hyperlink w:anchor="_Toc127453708" w:history="1">
            <w:r w:rsidRPr="007F6481">
              <w:rPr>
                <w:rStyle w:val="Hyperlink"/>
                <w:noProof/>
              </w:rPr>
              <w:t>Designing Text Boxes</w:t>
            </w:r>
            <w:r>
              <w:rPr>
                <w:noProof/>
                <w:webHidden/>
              </w:rPr>
              <w:tab/>
            </w:r>
            <w:r>
              <w:rPr>
                <w:noProof/>
                <w:webHidden/>
              </w:rPr>
              <w:fldChar w:fldCharType="begin"/>
            </w:r>
            <w:r>
              <w:rPr>
                <w:noProof/>
                <w:webHidden/>
              </w:rPr>
              <w:instrText xml:space="preserve"> PAGEREF _Toc127453708 \h </w:instrText>
            </w:r>
            <w:r>
              <w:rPr>
                <w:noProof/>
                <w:webHidden/>
              </w:rPr>
            </w:r>
            <w:r>
              <w:rPr>
                <w:noProof/>
                <w:webHidden/>
              </w:rPr>
              <w:fldChar w:fldCharType="separate"/>
            </w:r>
            <w:r>
              <w:rPr>
                <w:noProof/>
                <w:webHidden/>
              </w:rPr>
              <w:t>6</w:t>
            </w:r>
            <w:r>
              <w:rPr>
                <w:noProof/>
                <w:webHidden/>
              </w:rPr>
              <w:fldChar w:fldCharType="end"/>
            </w:r>
          </w:hyperlink>
        </w:p>
        <w:p w14:paraId="7DC0EA81" w14:textId="019D9740" w:rsidR="00CF7B75" w:rsidRDefault="00CF7B75">
          <w:pPr>
            <w:pStyle w:val="TOC2"/>
            <w:tabs>
              <w:tab w:val="right" w:leader="dot" w:pos="9350"/>
            </w:tabs>
            <w:rPr>
              <w:rFonts w:asciiTheme="minorHAnsi" w:hAnsiTheme="minorHAnsi" w:cstheme="minorBidi"/>
              <w:noProof/>
              <w:sz w:val="24"/>
              <w:szCs w:val="24"/>
            </w:rPr>
          </w:pPr>
          <w:hyperlink w:anchor="_Toc127453709" w:history="1">
            <w:r w:rsidRPr="007F6481">
              <w:rPr>
                <w:rStyle w:val="Hyperlink"/>
                <w:noProof/>
              </w:rPr>
              <w:t>Changing the Font of Text Boxes</w:t>
            </w:r>
            <w:r>
              <w:rPr>
                <w:noProof/>
                <w:webHidden/>
              </w:rPr>
              <w:tab/>
            </w:r>
            <w:r>
              <w:rPr>
                <w:noProof/>
                <w:webHidden/>
              </w:rPr>
              <w:fldChar w:fldCharType="begin"/>
            </w:r>
            <w:r>
              <w:rPr>
                <w:noProof/>
                <w:webHidden/>
              </w:rPr>
              <w:instrText xml:space="preserve"> PAGEREF _Toc127453709 \h </w:instrText>
            </w:r>
            <w:r>
              <w:rPr>
                <w:noProof/>
                <w:webHidden/>
              </w:rPr>
            </w:r>
            <w:r>
              <w:rPr>
                <w:noProof/>
                <w:webHidden/>
              </w:rPr>
              <w:fldChar w:fldCharType="separate"/>
            </w:r>
            <w:r>
              <w:rPr>
                <w:noProof/>
                <w:webHidden/>
              </w:rPr>
              <w:t>6</w:t>
            </w:r>
            <w:r>
              <w:rPr>
                <w:noProof/>
                <w:webHidden/>
              </w:rPr>
              <w:fldChar w:fldCharType="end"/>
            </w:r>
          </w:hyperlink>
        </w:p>
        <w:p w14:paraId="6CF1562A" w14:textId="1B001D2F" w:rsidR="00CF7B75" w:rsidRDefault="00CF7B75">
          <w:pPr>
            <w:pStyle w:val="TOC1"/>
            <w:tabs>
              <w:tab w:val="right" w:leader="dot" w:pos="9350"/>
            </w:tabs>
            <w:rPr>
              <w:rFonts w:asciiTheme="minorHAnsi" w:hAnsiTheme="minorHAnsi" w:cstheme="minorBidi"/>
              <w:b w:val="0"/>
              <w:noProof/>
              <w:szCs w:val="24"/>
            </w:rPr>
          </w:pPr>
          <w:hyperlink w:anchor="_Toc127453710" w:history="1">
            <w:r w:rsidRPr="007F6481">
              <w:rPr>
                <w:rStyle w:val="Hyperlink"/>
                <w:noProof/>
              </w:rPr>
              <w:t>Making Markup Easier</w:t>
            </w:r>
            <w:r>
              <w:rPr>
                <w:noProof/>
                <w:webHidden/>
              </w:rPr>
              <w:tab/>
            </w:r>
            <w:r>
              <w:rPr>
                <w:noProof/>
                <w:webHidden/>
              </w:rPr>
              <w:fldChar w:fldCharType="begin"/>
            </w:r>
            <w:r>
              <w:rPr>
                <w:noProof/>
                <w:webHidden/>
              </w:rPr>
              <w:instrText xml:space="preserve"> PAGEREF _Toc127453710 \h </w:instrText>
            </w:r>
            <w:r>
              <w:rPr>
                <w:noProof/>
                <w:webHidden/>
              </w:rPr>
            </w:r>
            <w:r>
              <w:rPr>
                <w:noProof/>
                <w:webHidden/>
              </w:rPr>
              <w:fldChar w:fldCharType="separate"/>
            </w:r>
            <w:r>
              <w:rPr>
                <w:noProof/>
                <w:webHidden/>
              </w:rPr>
              <w:t>7</w:t>
            </w:r>
            <w:r>
              <w:rPr>
                <w:noProof/>
                <w:webHidden/>
              </w:rPr>
              <w:fldChar w:fldCharType="end"/>
            </w:r>
          </w:hyperlink>
        </w:p>
        <w:p w14:paraId="01837A7B" w14:textId="53667707" w:rsidR="00CF7B75" w:rsidRDefault="00CF7B75">
          <w:pPr>
            <w:pStyle w:val="TOC3"/>
            <w:tabs>
              <w:tab w:val="right" w:leader="dot" w:pos="9350"/>
            </w:tabs>
            <w:rPr>
              <w:rFonts w:asciiTheme="minorHAnsi" w:hAnsiTheme="minorHAnsi" w:cstheme="minorBidi"/>
              <w:noProof/>
              <w:sz w:val="24"/>
              <w:szCs w:val="24"/>
            </w:rPr>
          </w:pPr>
          <w:hyperlink w:anchor="_Toc127453711" w:history="1">
            <w:r w:rsidRPr="007F6481">
              <w:rPr>
                <w:rStyle w:val="Hyperlink"/>
                <w:noProof/>
              </w:rPr>
              <w:t>Figure 1.3 Editorial Stamp Set</w:t>
            </w:r>
            <w:r>
              <w:rPr>
                <w:noProof/>
                <w:webHidden/>
              </w:rPr>
              <w:tab/>
            </w:r>
            <w:r>
              <w:rPr>
                <w:noProof/>
                <w:webHidden/>
              </w:rPr>
              <w:fldChar w:fldCharType="begin"/>
            </w:r>
            <w:r>
              <w:rPr>
                <w:noProof/>
                <w:webHidden/>
              </w:rPr>
              <w:instrText xml:space="preserve"> PAGEREF _Toc127453711 \h </w:instrText>
            </w:r>
            <w:r>
              <w:rPr>
                <w:noProof/>
                <w:webHidden/>
              </w:rPr>
            </w:r>
            <w:r>
              <w:rPr>
                <w:noProof/>
                <w:webHidden/>
              </w:rPr>
              <w:fldChar w:fldCharType="separate"/>
            </w:r>
            <w:r>
              <w:rPr>
                <w:noProof/>
                <w:webHidden/>
              </w:rPr>
              <w:t>7</w:t>
            </w:r>
            <w:r>
              <w:rPr>
                <w:noProof/>
                <w:webHidden/>
              </w:rPr>
              <w:fldChar w:fldCharType="end"/>
            </w:r>
          </w:hyperlink>
        </w:p>
        <w:p w14:paraId="2BFE5F7B" w14:textId="5AA7F8B0" w:rsidR="00CF7B75" w:rsidRDefault="00CF7B75">
          <w:pPr>
            <w:pStyle w:val="TOC3"/>
            <w:tabs>
              <w:tab w:val="right" w:leader="dot" w:pos="9350"/>
            </w:tabs>
            <w:rPr>
              <w:rFonts w:asciiTheme="minorHAnsi" w:hAnsiTheme="minorHAnsi" w:cstheme="minorBidi"/>
              <w:noProof/>
              <w:sz w:val="24"/>
              <w:szCs w:val="24"/>
            </w:rPr>
          </w:pPr>
          <w:hyperlink w:anchor="_Toc127453712" w:history="1">
            <w:r w:rsidRPr="007F6481">
              <w:rPr>
                <w:rStyle w:val="Hyperlink"/>
                <w:noProof/>
              </w:rPr>
              <w:t>Figure 1.4 Stamp Set in Action</w:t>
            </w:r>
            <w:r>
              <w:rPr>
                <w:noProof/>
                <w:webHidden/>
              </w:rPr>
              <w:tab/>
            </w:r>
            <w:r>
              <w:rPr>
                <w:noProof/>
                <w:webHidden/>
              </w:rPr>
              <w:fldChar w:fldCharType="begin"/>
            </w:r>
            <w:r>
              <w:rPr>
                <w:noProof/>
                <w:webHidden/>
              </w:rPr>
              <w:instrText xml:space="preserve"> PAGEREF _Toc127453712 \h </w:instrText>
            </w:r>
            <w:r>
              <w:rPr>
                <w:noProof/>
                <w:webHidden/>
              </w:rPr>
            </w:r>
            <w:r>
              <w:rPr>
                <w:noProof/>
                <w:webHidden/>
              </w:rPr>
              <w:fldChar w:fldCharType="separate"/>
            </w:r>
            <w:r>
              <w:rPr>
                <w:noProof/>
                <w:webHidden/>
              </w:rPr>
              <w:t>7</w:t>
            </w:r>
            <w:r>
              <w:rPr>
                <w:noProof/>
                <w:webHidden/>
              </w:rPr>
              <w:fldChar w:fldCharType="end"/>
            </w:r>
          </w:hyperlink>
        </w:p>
        <w:p w14:paraId="58A1BE43" w14:textId="67304B85" w:rsidR="00CF7B75" w:rsidRDefault="00CF7B75">
          <w:pPr>
            <w:pStyle w:val="TOC2"/>
            <w:tabs>
              <w:tab w:val="right" w:leader="dot" w:pos="9350"/>
            </w:tabs>
            <w:rPr>
              <w:rFonts w:asciiTheme="minorHAnsi" w:hAnsiTheme="minorHAnsi" w:cstheme="minorBidi"/>
              <w:noProof/>
              <w:sz w:val="24"/>
              <w:szCs w:val="24"/>
            </w:rPr>
          </w:pPr>
          <w:hyperlink w:anchor="_Toc127453713" w:history="1">
            <w:r w:rsidRPr="007F6481">
              <w:rPr>
                <w:rStyle w:val="Hyperlink"/>
                <w:noProof/>
              </w:rPr>
              <w:t>Installing a Stamp Set</w:t>
            </w:r>
            <w:r>
              <w:rPr>
                <w:noProof/>
                <w:webHidden/>
              </w:rPr>
              <w:tab/>
            </w:r>
            <w:r>
              <w:rPr>
                <w:noProof/>
                <w:webHidden/>
              </w:rPr>
              <w:fldChar w:fldCharType="begin"/>
            </w:r>
            <w:r>
              <w:rPr>
                <w:noProof/>
                <w:webHidden/>
              </w:rPr>
              <w:instrText xml:space="preserve"> PAGEREF _Toc127453713 \h </w:instrText>
            </w:r>
            <w:r>
              <w:rPr>
                <w:noProof/>
                <w:webHidden/>
              </w:rPr>
            </w:r>
            <w:r>
              <w:rPr>
                <w:noProof/>
                <w:webHidden/>
              </w:rPr>
              <w:fldChar w:fldCharType="separate"/>
            </w:r>
            <w:r>
              <w:rPr>
                <w:noProof/>
                <w:webHidden/>
              </w:rPr>
              <w:t>8</w:t>
            </w:r>
            <w:r>
              <w:rPr>
                <w:noProof/>
                <w:webHidden/>
              </w:rPr>
              <w:fldChar w:fldCharType="end"/>
            </w:r>
          </w:hyperlink>
        </w:p>
        <w:p w14:paraId="500CE7BE" w14:textId="57B31571" w:rsidR="00CF7B75" w:rsidRDefault="00CF7B75">
          <w:pPr>
            <w:pStyle w:val="TOC1"/>
            <w:tabs>
              <w:tab w:val="right" w:leader="dot" w:pos="9350"/>
            </w:tabs>
            <w:rPr>
              <w:rFonts w:asciiTheme="minorHAnsi" w:hAnsiTheme="minorHAnsi" w:cstheme="minorBidi"/>
              <w:b w:val="0"/>
              <w:noProof/>
              <w:szCs w:val="24"/>
            </w:rPr>
          </w:pPr>
          <w:hyperlink w:anchor="_Toc127453714" w:history="1">
            <w:r w:rsidRPr="007F6481">
              <w:rPr>
                <w:rStyle w:val="Hyperlink"/>
                <w:noProof/>
              </w:rPr>
              <w:t>Going Forward</w:t>
            </w:r>
            <w:r>
              <w:rPr>
                <w:noProof/>
                <w:webHidden/>
              </w:rPr>
              <w:tab/>
            </w:r>
            <w:r>
              <w:rPr>
                <w:noProof/>
                <w:webHidden/>
              </w:rPr>
              <w:fldChar w:fldCharType="begin"/>
            </w:r>
            <w:r>
              <w:rPr>
                <w:noProof/>
                <w:webHidden/>
              </w:rPr>
              <w:instrText xml:space="preserve"> PAGEREF _Toc127453714 \h </w:instrText>
            </w:r>
            <w:r>
              <w:rPr>
                <w:noProof/>
                <w:webHidden/>
              </w:rPr>
            </w:r>
            <w:r>
              <w:rPr>
                <w:noProof/>
                <w:webHidden/>
              </w:rPr>
              <w:fldChar w:fldCharType="separate"/>
            </w:r>
            <w:r>
              <w:rPr>
                <w:noProof/>
                <w:webHidden/>
              </w:rPr>
              <w:t>8</w:t>
            </w:r>
            <w:r>
              <w:rPr>
                <w:noProof/>
                <w:webHidden/>
              </w:rPr>
              <w:fldChar w:fldCharType="end"/>
            </w:r>
          </w:hyperlink>
        </w:p>
        <w:p w14:paraId="6259FC80" w14:textId="1A234CA0" w:rsidR="001264F2" w:rsidRDefault="001264F2">
          <w:r>
            <w:rPr>
              <w:b/>
              <w:bCs/>
              <w:noProof/>
            </w:rPr>
            <w:fldChar w:fldCharType="end"/>
          </w:r>
        </w:p>
      </w:sdtContent>
    </w:sdt>
    <w:p w14:paraId="313895B0" w14:textId="77777777" w:rsidR="0061481B" w:rsidRDefault="0061481B" w:rsidP="00D85843">
      <w:pPr>
        <w:sectPr w:rsidR="0061481B">
          <w:headerReference w:type="default" r:id="rId8"/>
          <w:footerReference w:type="default" r:id="rId9"/>
          <w:pgSz w:w="12240" w:h="15840"/>
          <w:pgMar w:top="1440" w:right="1440" w:bottom="1440" w:left="1440" w:header="720" w:footer="720" w:gutter="0"/>
          <w:cols w:space="720"/>
          <w:docGrid w:linePitch="360"/>
        </w:sectPr>
      </w:pPr>
    </w:p>
    <w:p w14:paraId="3BC306B6" w14:textId="76E57BEA" w:rsidR="00F8181A" w:rsidRPr="00F8181A" w:rsidRDefault="00F8181A" w:rsidP="00F8181A"/>
    <w:p w14:paraId="07507A8B" w14:textId="77777777" w:rsidR="00001F1F" w:rsidRPr="008669EE" w:rsidRDefault="00001F1F" w:rsidP="00001F1F">
      <w:pPr>
        <w:pStyle w:val="Heading1"/>
      </w:pPr>
      <w:bookmarkStart w:id="0" w:name="_Toc115364207"/>
      <w:bookmarkStart w:id="1" w:name="_Toc127453700"/>
      <w:r w:rsidRPr="008669EE">
        <w:t>Introduction</w:t>
      </w:r>
      <w:bookmarkEnd w:id="0"/>
      <w:bookmarkEnd w:id="1"/>
    </w:p>
    <w:p w14:paraId="3579E55D" w14:textId="77777777" w:rsidR="00001F1F" w:rsidRDefault="00001F1F" w:rsidP="00001F1F">
      <w:r>
        <w:t xml:space="preserve">Marking up PDFs is a common and essential part of page production in the creation of print and digital products. With PDF markup, editors can communicate clearly with Design and Production in order to create stellar texts that meet the needs of various audiences. </w:t>
      </w:r>
    </w:p>
    <w:p w14:paraId="2060E379" w14:textId="77777777" w:rsidR="00001F1F" w:rsidRDefault="00001F1F" w:rsidP="00001F1F">
      <w:pPr>
        <w:pStyle w:val="Heading1"/>
      </w:pPr>
      <w:bookmarkStart w:id="2" w:name="_Toc115364208"/>
      <w:bookmarkStart w:id="3" w:name="_Toc127453701"/>
      <w:r>
        <w:t>Why Learn PDF Markup?</w:t>
      </w:r>
      <w:bookmarkEnd w:id="2"/>
      <w:bookmarkEnd w:id="3"/>
    </w:p>
    <w:p w14:paraId="400365C2" w14:textId="77777777" w:rsidR="00001F1F" w:rsidRDefault="00001F1F" w:rsidP="00001F1F">
      <w:r>
        <w:t xml:space="preserve">Historically, marking up page proofs was done with pencil or pen, often in red or some other noticeable color. Writers and editors produced a manuscript which was then set by Production and then went through several rounds of editing printed page proof to perfect the text. Today, markup still happens, but the process is mainly digital. In fact, some books are created completely online with writers and editors working in programs such as Adobe InCopy to work in sync with Design and Production teams. At the same time, there are still many instances when a more traditional approach is appropriate and needed. This is the position that marking up Adobe Acrobat PDFs holds. PDF markup: </w:t>
      </w:r>
    </w:p>
    <w:p w14:paraId="5D63A448" w14:textId="77777777" w:rsidR="00001F1F" w:rsidRDefault="00001F1F" w:rsidP="00001F1F">
      <w:pPr>
        <w:pStyle w:val="ListParagraph"/>
      </w:pPr>
      <w:r>
        <w:t>is done on the computer</w:t>
      </w:r>
    </w:p>
    <w:p w14:paraId="52A25212" w14:textId="77777777" w:rsidR="00001F1F" w:rsidRDefault="00001F1F" w:rsidP="00001F1F">
      <w:pPr>
        <w:pStyle w:val="ListParagraph"/>
      </w:pPr>
      <w:r>
        <w:t>uses traditional proofreader’s marks</w:t>
      </w:r>
    </w:p>
    <w:p w14:paraId="3833564E" w14:textId="77777777" w:rsidR="00001F1F" w:rsidRDefault="00001F1F" w:rsidP="00001F1F">
      <w:pPr>
        <w:pStyle w:val="ListParagraph"/>
      </w:pPr>
      <w:r>
        <w:t>can be transmitted and stored digitally</w:t>
      </w:r>
    </w:p>
    <w:p w14:paraId="2482B90B" w14:textId="77777777" w:rsidR="00001F1F" w:rsidRDefault="00001F1F" w:rsidP="00001F1F">
      <w:r>
        <w:t xml:space="preserve">The advantage the PDF markup has over a completely digital process is documentation. With PDF markup, each stage of page proof has files that show exactly what changes have been requested and by whom. Texts that are created with a digital process may not provide this information as easily or at all. Therefore, some publishers prefer to use PDF markup in order to have the record of changes—and the possibility of easily restoring earlier versions of the text. </w:t>
      </w:r>
    </w:p>
    <w:p w14:paraId="46019225" w14:textId="77777777" w:rsidR="00001F1F" w:rsidRDefault="00001F1F" w:rsidP="00001F1F">
      <w:pPr>
        <w:pStyle w:val="Heading1"/>
      </w:pPr>
      <w:bookmarkStart w:id="4" w:name="_Toc115364209"/>
      <w:bookmarkStart w:id="5" w:name="_Toc127453702"/>
      <w:r>
        <w:t>Marking Up Text</w:t>
      </w:r>
      <w:bookmarkEnd w:id="4"/>
      <w:bookmarkEnd w:id="5"/>
    </w:p>
    <w:p w14:paraId="4550634B" w14:textId="77777777" w:rsidR="00001F1F" w:rsidRDefault="00001F1F" w:rsidP="00001F1F">
      <w:r>
        <w:t xml:space="preserve">Traditional markup and PDF markup are connected by proofreader’s marks. These are the “code” that editors use to communicate clearly. It is important for editorial, design, and production teams to all use and understand the same proofreader’s marks in order to avoid confusion. Of course, with the advent of digital processes, there has been some drift away from traditional proofreader’s marks. Therefore, while it is important to know and use the marks, the most important thing is to be clear. If being clear means writing a note or providing other references, then that is the path editors should take. See </w:t>
      </w:r>
      <w:r w:rsidRPr="00001F1F">
        <w:rPr>
          <w:rStyle w:val="Strong"/>
        </w:rPr>
        <w:t xml:space="preserve">Figure 1.1 </w:t>
      </w:r>
      <w:r>
        <w:t xml:space="preserve">showing proofreader’s marks as presented in the </w:t>
      </w:r>
      <w:r w:rsidRPr="00001F1F">
        <w:rPr>
          <w:rStyle w:val="Emphasis"/>
        </w:rPr>
        <w:t>Chicago Manual of Style,</w:t>
      </w:r>
      <w:r>
        <w:t xml:space="preserve"> 17th Edition. Note that </w:t>
      </w:r>
      <w:r w:rsidRPr="00001F1F">
        <w:rPr>
          <w:rStyle w:val="Emphasis"/>
        </w:rPr>
        <w:t>Chicago Manual of Style</w:t>
      </w:r>
      <w:r>
        <w:t xml:space="preserve"> uses M and N, but many companies use 1/M or 1/N to indicate an m-dash or n-dash.  </w:t>
      </w:r>
    </w:p>
    <w:p w14:paraId="00DE5BCE" w14:textId="14C7FEB0" w:rsidR="00001F1F" w:rsidRDefault="00001F1F" w:rsidP="00001F1F">
      <w:pPr>
        <w:pStyle w:val="Heading1"/>
      </w:pPr>
      <w:bookmarkStart w:id="6" w:name="_Toc115364210"/>
      <w:bookmarkStart w:id="7" w:name="_Toc127453703"/>
      <w:r>
        <w:lastRenderedPageBreak/>
        <w:t>Proofreader’s Marks</w:t>
      </w:r>
      <w:bookmarkEnd w:id="6"/>
      <w:bookmarkEnd w:id="7"/>
    </w:p>
    <w:p w14:paraId="57826B9F" w14:textId="1B6C3029" w:rsidR="00001F1F" w:rsidRPr="00001F1F" w:rsidRDefault="00001F1F" w:rsidP="006B0340">
      <w:pPr>
        <w:pStyle w:val="Heading3"/>
      </w:pPr>
      <w:bookmarkStart w:id="8" w:name="_Toc127453704"/>
      <w:r>
        <w:t>Figure 1.1</w:t>
      </w:r>
      <w:bookmarkEnd w:id="8"/>
    </w:p>
    <w:p w14:paraId="4D7F7F35" w14:textId="04477112" w:rsidR="00B239D6" w:rsidRDefault="00001F1F" w:rsidP="00B239D6">
      <w:r>
        <w:rPr>
          <w:noProof/>
        </w:rPr>
        <w:drawing>
          <wp:inline distT="0" distB="0" distL="0" distR="0" wp14:anchorId="43C9665A" wp14:editId="206867FC">
            <wp:extent cx="5123796" cy="6956755"/>
            <wp:effectExtent l="0" t="0" r="0" b="317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6170" cy="7000710"/>
                    </a:xfrm>
                    <a:prstGeom prst="rect">
                      <a:avLst/>
                    </a:prstGeom>
                  </pic:spPr>
                </pic:pic>
              </a:graphicData>
            </a:graphic>
          </wp:inline>
        </w:drawing>
      </w:r>
    </w:p>
    <w:p w14:paraId="39161057" w14:textId="77777777" w:rsidR="006B0340" w:rsidRDefault="006B0340" w:rsidP="006B0340">
      <w:pPr>
        <w:pStyle w:val="Heading1"/>
      </w:pPr>
      <w:bookmarkStart w:id="9" w:name="_Toc115364211"/>
      <w:bookmarkStart w:id="10" w:name="_Toc127453705"/>
      <w:r>
        <w:lastRenderedPageBreak/>
        <w:t>Gathering What You Need</w:t>
      </w:r>
      <w:bookmarkEnd w:id="9"/>
      <w:bookmarkEnd w:id="10"/>
    </w:p>
    <w:p w14:paraId="1E7DB821" w14:textId="77777777" w:rsidR="006B0340" w:rsidRDefault="006B0340" w:rsidP="006B0340">
      <w:r>
        <w:t xml:space="preserve">Aside from your knowledge of proofreader’s marks, you will need the following to perform PDF markup: </w:t>
      </w:r>
    </w:p>
    <w:p w14:paraId="580D95F7" w14:textId="77777777" w:rsidR="006B0340" w:rsidRDefault="006B0340" w:rsidP="006B0340">
      <w:pPr>
        <w:pStyle w:val="ListParagraph"/>
      </w:pPr>
      <w:r>
        <w:t>Desktop or laptop Computer, either Macintosh or PC</w:t>
      </w:r>
    </w:p>
    <w:p w14:paraId="1C3F059E" w14:textId="77777777" w:rsidR="006B0340" w:rsidRDefault="006B0340" w:rsidP="006B0340">
      <w:pPr>
        <w:pStyle w:val="ListParagraph"/>
      </w:pPr>
      <w:r>
        <w:t>Adobe Acrobat program—now available in subscription models from Adobe. Acrobat Professional provides the most options for markup, but Acrobat Reader will also allow you a more limited markup capability</w:t>
      </w:r>
    </w:p>
    <w:p w14:paraId="38C72C8E" w14:textId="77777777" w:rsidR="006B0340" w:rsidRDefault="006B0340" w:rsidP="006B0340">
      <w:pPr>
        <w:pStyle w:val="ListParagraph"/>
      </w:pPr>
      <w:r>
        <w:t>PDF file that you want to markup</w:t>
      </w:r>
    </w:p>
    <w:p w14:paraId="4C05193B" w14:textId="77777777" w:rsidR="006B0340" w:rsidRPr="007D099F" w:rsidRDefault="006B0340" w:rsidP="006B0340">
      <w:pPr>
        <w:pStyle w:val="Heading1"/>
      </w:pPr>
      <w:bookmarkStart w:id="11" w:name="_Toc115364212"/>
      <w:bookmarkStart w:id="12" w:name="_Toc127453706"/>
      <w:r w:rsidRPr="007D099F">
        <w:t>Get</w:t>
      </w:r>
      <w:r>
        <w:t>ting</w:t>
      </w:r>
      <w:r w:rsidRPr="007D099F">
        <w:t xml:space="preserve"> Started</w:t>
      </w:r>
      <w:bookmarkEnd w:id="11"/>
      <w:bookmarkEnd w:id="12"/>
    </w:p>
    <w:p w14:paraId="7AA5B782" w14:textId="77777777" w:rsidR="006B0340" w:rsidRDefault="006B0340" w:rsidP="006B0340">
      <w:r>
        <w:t xml:space="preserve">Open your PDF file to try doing some markups. Follow these steps: </w:t>
      </w:r>
    </w:p>
    <w:p w14:paraId="427DF694" w14:textId="77777777" w:rsidR="006B0340" w:rsidRDefault="006B0340" w:rsidP="006B0340">
      <w:pPr>
        <w:pStyle w:val="Steps"/>
      </w:pPr>
      <w:r>
        <w:t xml:space="preserve">Open PDF, and then look at the side column and select the COMMENT to pull up the Tool set. </w:t>
      </w:r>
    </w:p>
    <w:p w14:paraId="75696B72" w14:textId="77777777" w:rsidR="006B0340" w:rsidRDefault="006B0340" w:rsidP="006B0340">
      <w:pPr>
        <w:pStyle w:val="Steps"/>
      </w:pPr>
      <w:r>
        <w:t>Examine the tool set. It will include options to:</w:t>
      </w:r>
    </w:p>
    <w:p w14:paraId="684BF2E4" w14:textId="77777777" w:rsidR="006B0340" w:rsidRDefault="006B0340" w:rsidP="006B0340">
      <w:pPr>
        <w:pStyle w:val="StepList"/>
      </w:pPr>
      <w:r>
        <w:t>Add a sticky note.</w:t>
      </w:r>
    </w:p>
    <w:p w14:paraId="44B2060B" w14:textId="77777777" w:rsidR="006B0340" w:rsidRDefault="006B0340" w:rsidP="006B0340">
      <w:pPr>
        <w:pStyle w:val="StepList"/>
      </w:pPr>
      <w:r>
        <w:t>Highlight text.</w:t>
      </w:r>
    </w:p>
    <w:p w14:paraId="7C9EBF71" w14:textId="77777777" w:rsidR="006B0340" w:rsidRDefault="006B0340" w:rsidP="006B0340">
      <w:pPr>
        <w:pStyle w:val="StepList"/>
      </w:pPr>
      <w:r>
        <w:t>Underline text.</w:t>
      </w:r>
    </w:p>
    <w:p w14:paraId="71233E05" w14:textId="77777777" w:rsidR="006B0340" w:rsidRDefault="006B0340" w:rsidP="006B0340">
      <w:pPr>
        <w:pStyle w:val="StepList"/>
      </w:pPr>
      <w:r>
        <w:t>Strikethrough text.</w:t>
      </w:r>
    </w:p>
    <w:p w14:paraId="700F3C47" w14:textId="77777777" w:rsidR="006B0340" w:rsidRDefault="006B0340" w:rsidP="006B0340">
      <w:pPr>
        <w:pStyle w:val="StepList"/>
      </w:pPr>
      <w:r>
        <w:t xml:space="preserve">Add note to replace text. </w:t>
      </w:r>
    </w:p>
    <w:p w14:paraId="13885061" w14:textId="77777777" w:rsidR="006B0340" w:rsidRDefault="006B0340" w:rsidP="006B0340">
      <w:pPr>
        <w:pStyle w:val="StepList"/>
      </w:pPr>
      <w:r>
        <w:t>Insert text at cursor.</w:t>
      </w:r>
    </w:p>
    <w:p w14:paraId="6F8051F5" w14:textId="77777777" w:rsidR="006B0340" w:rsidRDefault="006B0340" w:rsidP="006B0340">
      <w:pPr>
        <w:pStyle w:val="StepList"/>
      </w:pPr>
      <w:r>
        <w:t>Add text comment.</w:t>
      </w:r>
    </w:p>
    <w:p w14:paraId="28D5111A" w14:textId="77777777" w:rsidR="006B0340" w:rsidRDefault="006B0340" w:rsidP="006B0340">
      <w:pPr>
        <w:pStyle w:val="StepList"/>
      </w:pPr>
      <w:r>
        <w:t>Add text box.</w:t>
      </w:r>
    </w:p>
    <w:p w14:paraId="10FDD7E8" w14:textId="77777777" w:rsidR="006B0340" w:rsidRDefault="006B0340" w:rsidP="006B0340">
      <w:pPr>
        <w:pStyle w:val="StepList"/>
      </w:pPr>
      <w:r>
        <w:t>Use drawing tool.</w:t>
      </w:r>
    </w:p>
    <w:p w14:paraId="7550A15D" w14:textId="77777777" w:rsidR="006B0340" w:rsidRDefault="006B0340" w:rsidP="006B0340">
      <w:pPr>
        <w:pStyle w:val="StepList"/>
      </w:pPr>
      <w:r>
        <w:t>Erase drawing.</w:t>
      </w:r>
    </w:p>
    <w:p w14:paraId="314B74EE" w14:textId="77777777" w:rsidR="006B0340" w:rsidRDefault="006B0340" w:rsidP="006B0340">
      <w:pPr>
        <w:pStyle w:val="StepList"/>
      </w:pPr>
      <w:r>
        <w:t>Add stamp.</w:t>
      </w:r>
    </w:p>
    <w:p w14:paraId="36D1A9F3" w14:textId="77777777" w:rsidR="006B0340" w:rsidRDefault="006B0340" w:rsidP="006B0340">
      <w:pPr>
        <w:pStyle w:val="StepList"/>
      </w:pPr>
      <w:r>
        <w:t>Add new attachment.</w:t>
      </w:r>
    </w:p>
    <w:p w14:paraId="2471A0CD" w14:textId="77777777" w:rsidR="006B0340" w:rsidRDefault="006B0340" w:rsidP="006B0340">
      <w:pPr>
        <w:pStyle w:val="StepList"/>
      </w:pPr>
      <w:r>
        <w:t xml:space="preserve">Drawing tools. </w:t>
      </w:r>
    </w:p>
    <w:p w14:paraId="3632A3ED" w14:textId="77777777" w:rsidR="006B0340" w:rsidRDefault="006B0340" w:rsidP="006B0340">
      <w:r>
        <w:t xml:space="preserve">You can experiment with all of the tools, but to add comments to PDFs for a publishing situation, you are most likely to be using </w:t>
      </w:r>
      <w:r w:rsidRPr="006B0340">
        <w:rPr>
          <w:rStyle w:val="Strong"/>
        </w:rPr>
        <w:t xml:space="preserve">a–d, </w:t>
      </w:r>
      <w:r>
        <w:t xml:space="preserve">and </w:t>
      </w:r>
      <w:r w:rsidRPr="006B0340">
        <w:rPr>
          <w:rStyle w:val="Strong"/>
        </w:rPr>
        <w:t>h–m.</w:t>
      </w:r>
      <w:r>
        <w:t xml:space="preserve"> The reason that you don’t do what is called “inline editing” is that it is far more likely to be missed by Production. The marks are small and the Production crews are working very quickly. Editorial marks need to be OBVIOUS and CLEAR. You will want to use the:</w:t>
      </w:r>
    </w:p>
    <w:p w14:paraId="4FC79190" w14:textId="77777777" w:rsidR="006B0340" w:rsidRPr="006B0340" w:rsidRDefault="006B0340" w:rsidP="006B0340">
      <w:pPr>
        <w:pStyle w:val="ListParagraph"/>
      </w:pPr>
      <w:r w:rsidRPr="006B0340">
        <w:t>drawing tool to indicate additions and deletions</w:t>
      </w:r>
    </w:p>
    <w:p w14:paraId="7D5730E8" w14:textId="77777777" w:rsidR="0050560C" w:rsidRDefault="006B0340" w:rsidP="006B0340">
      <w:pPr>
        <w:pStyle w:val="ListParagraph"/>
      </w:pPr>
      <w:r w:rsidRPr="006B0340">
        <w:t xml:space="preserve">text box tool to write notes to production or add complete words </w:t>
      </w:r>
    </w:p>
    <w:p w14:paraId="3F2D103B" w14:textId="77777777" w:rsidR="006B0340" w:rsidRPr="006B0340" w:rsidRDefault="006B0340" w:rsidP="006B0340">
      <w:pPr>
        <w:pStyle w:val="ListParagraph"/>
      </w:pPr>
      <w:r w:rsidRPr="006B0340">
        <w:t>drawing tools to circle text or add a box or shape</w:t>
      </w:r>
    </w:p>
    <w:p w14:paraId="3ED48B2A" w14:textId="5791E1AE" w:rsidR="006B0340" w:rsidRDefault="006B0340" w:rsidP="006B0340">
      <w:pPr>
        <w:pStyle w:val="ListParagraph"/>
      </w:pPr>
      <w:r w:rsidRPr="006B0340">
        <w:t>drawing tools to create “text callout” box with an arrow</w:t>
      </w:r>
    </w:p>
    <w:p w14:paraId="2CB0C9F6" w14:textId="77777777" w:rsidR="0050560C" w:rsidRPr="006B0340" w:rsidRDefault="0050560C" w:rsidP="0050560C">
      <w:pPr>
        <w:pStyle w:val="Note"/>
      </w:pPr>
      <w:r>
        <w:t>D</w:t>
      </w:r>
      <w:r w:rsidRPr="006B0340">
        <w:t>on’t forget to use &lt; &gt; or [ ] to indicate that the material should not be set)</w:t>
      </w:r>
    </w:p>
    <w:p w14:paraId="7AEB9B07" w14:textId="52F8B394" w:rsidR="006B0340" w:rsidRDefault="006B0340" w:rsidP="006B0340">
      <w:r>
        <w:lastRenderedPageBreak/>
        <w:t xml:space="preserve">Try it in your own file. It does take a bit of practice, so don’t get discouraged. Using the drawing tool with a mouse can be awkward at first. Look at </w:t>
      </w:r>
      <w:r w:rsidRPr="006B0340">
        <w:rPr>
          <w:rStyle w:val="Strong"/>
        </w:rPr>
        <w:t>Figure 1.2</w:t>
      </w:r>
      <w:r>
        <w:t xml:space="preserve"> on the next page to see how a markup might look using various tools. Notice that you can change the color of your text boxes to make them stand out. Read the next section to find out how.</w:t>
      </w:r>
    </w:p>
    <w:p w14:paraId="3A867923" w14:textId="100449D1" w:rsidR="006B0340" w:rsidRPr="000B6089" w:rsidRDefault="006B0340" w:rsidP="006B0340">
      <w:pPr>
        <w:pStyle w:val="Heading3"/>
      </w:pPr>
      <w:bookmarkStart w:id="13" w:name="_Toc127453707"/>
      <w:r w:rsidRPr="000B6089">
        <w:t>Figure 1.2 Sample Markup</w:t>
      </w:r>
      <w:bookmarkEnd w:id="13"/>
    </w:p>
    <w:p w14:paraId="2A0E1786" w14:textId="66DA96D4" w:rsidR="006B0340" w:rsidRDefault="006B0340" w:rsidP="006B0340">
      <w:r>
        <w:rPr>
          <w:noProof/>
        </w:rPr>
        <w:drawing>
          <wp:inline distT="0" distB="0" distL="0" distR="0" wp14:anchorId="6AD92E3C" wp14:editId="7D3D1BBF">
            <wp:extent cx="5943600" cy="193357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14:paraId="3D9DABC1" w14:textId="77777777" w:rsidR="006B0340" w:rsidRPr="006B0340" w:rsidRDefault="006B0340" w:rsidP="006B0340">
      <w:pPr>
        <w:pStyle w:val="Heading2"/>
      </w:pPr>
      <w:bookmarkStart w:id="14" w:name="_Toc115364213"/>
      <w:bookmarkStart w:id="15" w:name="_Toc127453708"/>
      <w:r w:rsidRPr="006B0340">
        <w:t>Designing Text Boxes</w:t>
      </w:r>
      <w:bookmarkEnd w:id="14"/>
      <w:bookmarkEnd w:id="15"/>
    </w:p>
    <w:p w14:paraId="64D2ED91" w14:textId="77777777" w:rsidR="006B0340" w:rsidRDefault="006B0340" w:rsidP="006B0340">
      <w:r>
        <w:t xml:space="preserve">As mentioned, you can adjust the color of the interior and border of your text boxes as well as the font. Certain companies will require different groups to use different color boxes to facilitate quick reviews. To adjust your text boxes, do the following: </w:t>
      </w:r>
    </w:p>
    <w:p w14:paraId="0AF0C772" w14:textId="77777777" w:rsidR="006B0340" w:rsidRDefault="006B0340" w:rsidP="006B0340">
      <w:pPr>
        <w:pStyle w:val="Steps"/>
        <w:numPr>
          <w:ilvl w:val="0"/>
          <w:numId w:val="26"/>
        </w:numPr>
      </w:pPr>
      <w:r>
        <w:t>Create a text box in your pdf.</w:t>
      </w:r>
    </w:p>
    <w:p w14:paraId="522005E1" w14:textId="77777777" w:rsidR="006B0340" w:rsidRDefault="006B0340" w:rsidP="006B0340">
      <w:pPr>
        <w:pStyle w:val="Steps"/>
        <w:numPr>
          <w:ilvl w:val="0"/>
          <w:numId w:val="26"/>
        </w:numPr>
      </w:pPr>
      <w:r>
        <w:t>Click on the text box and in the Tool Bar, you will see a circle.</w:t>
      </w:r>
    </w:p>
    <w:p w14:paraId="318E5BAF" w14:textId="77777777" w:rsidR="006B0340" w:rsidRDefault="006B0340" w:rsidP="006B0340">
      <w:pPr>
        <w:pStyle w:val="Steps"/>
        <w:numPr>
          <w:ilvl w:val="0"/>
          <w:numId w:val="26"/>
        </w:numPr>
      </w:pPr>
      <w:r>
        <w:t xml:space="preserve">Click on the circle and you can choose the interior color. </w:t>
      </w:r>
    </w:p>
    <w:p w14:paraId="3D602556" w14:textId="77777777" w:rsidR="006B0340" w:rsidRDefault="006B0340" w:rsidP="006B0340">
      <w:pPr>
        <w:pStyle w:val="Steps"/>
        <w:numPr>
          <w:ilvl w:val="0"/>
          <w:numId w:val="26"/>
        </w:numPr>
      </w:pPr>
      <w:r>
        <w:t xml:space="preserve">You will also be able to choose the border color. </w:t>
      </w:r>
    </w:p>
    <w:p w14:paraId="2C852923" w14:textId="77777777" w:rsidR="006B0340" w:rsidRDefault="006B0340" w:rsidP="006B0340">
      <w:pPr>
        <w:pStyle w:val="Steps"/>
        <w:numPr>
          <w:ilvl w:val="0"/>
          <w:numId w:val="26"/>
        </w:numPr>
      </w:pPr>
      <w:r>
        <w:t xml:space="preserve">To take it a step further, click on the Settings wheel in the color box. This will open up a Text Box Properties box. </w:t>
      </w:r>
    </w:p>
    <w:p w14:paraId="0B87F5D7" w14:textId="77777777" w:rsidR="006B0340" w:rsidRDefault="006B0340" w:rsidP="006B0340">
      <w:pPr>
        <w:pStyle w:val="Steps"/>
        <w:numPr>
          <w:ilvl w:val="0"/>
          <w:numId w:val="26"/>
        </w:numPr>
      </w:pPr>
      <w:r>
        <w:t xml:space="preserve">In the Text Box Properties box, check the Make Properties Default box in order to make sure every one of your text boxes looks the same. The click OK. </w:t>
      </w:r>
    </w:p>
    <w:p w14:paraId="79EEEF93" w14:textId="77777777" w:rsidR="006B0340" w:rsidRPr="006B0340" w:rsidRDefault="006B0340" w:rsidP="006B0340">
      <w:pPr>
        <w:pStyle w:val="Heading2"/>
      </w:pPr>
      <w:bookmarkStart w:id="16" w:name="_Toc115364214"/>
      <w:bookmarkStart w:id="17" w:name="_Toc127453709"/>
      <w:r w:rsidRPr="006B0340">
        <w:t>Changing the Font of Text Boxes</w:t>
      </w:r>
      <w:bookmarkEnd w:id="16"/>
      <w:bookmarkEnd w:id="17"/>
    </w:p>
    <w:p w14:paraId="5E69DCA0" w14:textId="77777777" w:rsidR="006B0340" w:rsidRDefault="006B0340" w:rsidP="006B0340">
      <w:r>
        <w:t xml:space="preserve">It is easy to customize your text box base on specifications. Follow these steps: </w:t>
      </w:r>
    </w:p>
    <w:p w14:paraId="1E41DAA4" w14:textId="77777777" w:rsidR="006B0340" w:rsidRDefault="006B0340" w:rsidP="006B0340">
      <w:pPr>
        <w:pStyle w:val="Steps"/>
        <w:numPr>
          <w:ilvl w:val="0"/>
          <w:numId w:val="25"/>
        </w:numPr>
      </w:pPr>
      <w:r>
        <w:t xml:space="preserve">Double-click on a text box in your PDF. </w:t>
      </w:r>
    </w:p>
    <w:p w14:paraId="5F6D8A5C" w14:textId="77777777" w:rsidR="006B0340" w:rsidRDefault="006B0340" w:rsidP="006B0340">
      <w:pPr>
        <w:pStyle w:val="Steps"/>
      </w:pPr>
      <w:r>
        <w:t xml:space="preserve">Notice that a text box has opened up with text options. </w:t>
      </w:r>
    </w:p>
    <w:p w14:paraId="0861E1E3" w14:textId="77777777" w:rsidR="006B0340" w:rsidRDefault="006B0340" w:rsidP="006B0340">
      <w:pPr>
        <w:pStyle w:val="Steps"/>
      </w:pPr>
      <w:r>
        <w:t xml:space="preserve">Choose your font, size, text color, and whether you want the text to be flush left, centered, flush right, or justified. You can also apply styles such as boldface to your text. </w:t>
      </w:r>
    </w:p>
    <w:p w14:paraId="2E237B9C" w14:textId="77777777" w:rsidR="006B0340" w:rsidRDefault="006B0340" w:rsidP="006B0340">
      <w:pPr>
        <w:pStyle w:val="Steps"/>
      </w:pPr>
      <w:r>
        <w:t xml:space="preserve">If you are able to Right-Click on your mouse, you should get a menu that allows you to make the font properties default. </w:t>
      </w:r>
    </w:p>
    <w:p w14:paraId="2249E7B7" w14:textId="77777777" w:rsidR="006B0340" w:rsidRPr="006B0340" w:rsidRDefault="006B0340" w:rsidP="006B0340">
      <w:pPr>
        <w:pStyle w:val="Heading1"/>
      </w:pPr>
      <w:bookmarkStart w:id="18" w:name="_Toc115364215"/>
      <w:bookmarkStart w:id="19" w:name="_Toc127453710"/>
      <w:r w:rsidRPr="006B0340">
        <w:lastRenderedPageBreak/>
        <w:t>Making Markup Easier</w:t>
      </w:r>
      <w:bookmarkEnd w:id="18"/>
      <w:bookmarkEnd w:id="19"/>
    </w:p>
    <w:p w14:paraId="74262301" w14:textId="77777777" w:rsidR="006B0340" w:rsidRDefault="006B0340" w:rsidP="006B0340">
      <w:r>
        <w:t xml:space="preserve">As with pen and pencil markup, PDF markup can be time consuming. Therefore, it is important to take advantage of time saving devices. For PDFs, one way to do that is through Stamps. The Stamps Tool was originally a way for people to indicate various business communications. For example, you can add a stamp indicating that something has been Approved, Completed, Not Approved, or Confidential. But, for the editor, it is Stamp Sets that make the biggest difference. See </w:t>
      </w:r>
      <w:r w:rsidRPr="006B0340">
        <w:rPr>
          <w:rStyle w:val="Strong"/>
        </w:rPr>
        <w:t>Figure 1.3</w:t>
      </w:r>
      <w:r>
        <w:t xml:space="preserve"> for an example of an editorial stamp set. </w:t>
      </w:r>
    </w:p>
    <w:p w14:paraId="4F6DC1AC" w14:textId="3D596849" w:rsidR="006B0340" w:rsidRPr="00F24ADF" w:rsidRDefault="006B0340" w:rsidP="006B0340">
      <w:pPr>
        <w:pStyle w:val="Heading3"/>
      </w:pPr>
      <w:bookmarkStart w:id="20" w:name="_Toc127453711"/>
      <w:r w:rsidRPr="00F24ADF">
        <w:t xml:space="preserve">Figure 1.3 </w:t>
      </w:r>
      <w:r>
        <w:t>Editorial</w:t>
      </w:r>
      <w:r w:rsidRPr="00F24ADF">
        <w:t xml:space="preserve"> Stamp Set</w:t>
      </w:r>
      <w:bookmarkEnd w:id="20"/>
    </w:p>
    <w:p w14:paraId="0AFDC785" w14:textId="38B2F2B5" w:rsidR="006B0340" w:rsidRDefault="006B0340" w:rsidP="006B0340">
      <w:r>
        <w:rPr>
          <w:noProof/>
        </w:rPr>
        <mc:AlternateContent>
          <mc:Choice Requires="wps">
            <w:drawing>
              <wp:anchor distT="0" distB="0" distL="114300" distR="114300" simplePos="0" relativeHeight="251659264" behindDoc="0" locked="0" layoutInCell="1" allowOverlap="1" wp14:anchorId="45EC870E" wp14:editId="4939604F">
                <wp:simplePos x="0" y="0"/>
                <wp:positionH relativeFrom="column">
                  <wp:posOffset>2680970</wp:posOffset>
                </wp:positionH>
                <wp:positionV relativeFrom="paragraph">
                  <wp:posOffset>2922776</wp:posOffset>
                </wp:positionV>
                <wp:extent cx="2801620" cy="318038"/>
                <wp:effectExtent l="0" t="0" r="17780" b="12700"/>
                <wp:wrapNone/>
                <wp:docPr id="16" name="Text Box 16"/>
                <wp:cNvGraphicFramePr/>
                <a:graphic xmlns:a="http://schemas.openxmlformats.org/drawingml/2006/main">
                  <a:graphicData uri="http://schemas.microsoft.com/office/word/2010/wordprocessingShape">
                    <wps:wsp>
                      <wps:cNvSpPr txBox="1"/>
                      <wps:spPr>
                        <a:xfrm>
                          <a:off x="0" y="0"/>
                          <a:ext cx="2801620" cy="318038"/>
                        </a:xfrm>
                        <a:prstGeom prst="rect">
                          <a:avLst/>
                        </a:prstGeom>
                        <a:solidFill>
                          <a:schemeClr val="lt1"/>
                        </a:solidFill>
                        <a:ln w="6350">
                          <a:solidFill>
                            <a:prstClr val="black"/>
                          </a:solidFill>
                        </a:ln>
                      </wps:spPr>
                      <wps:txbx>
                        <w:txbxContent>
                          <w:p w14:paraId="1306081A" w14:textId="77777777" w:rsidR="006B0340" w:rsidRPr="0070547A" w:rsidRDefault="006B0340" w:rsidP="006B0340">
                            <w:pPr>
                              <w:rPr>
                                <w:sz w:val="15"/>
                                <w:szCs w:val="15"/>
                              </w:rPr>
                            </w:pPr>
                            <w:r w:rsidRPr="0070547A">
                              <w:rPr>
                                <w:sz w:val="15"/>
                                <w:szCs w:val="15"/>
                              </w:rPr>
                              <w:t>S</w:t>
                            </w:r>
                            <w:r>
                              <w:rPr>
                                <w:sz w:val="15"/>
                                <w:szCs w:val="15"/>
                              </w:rPr>
                              <w:t>ource: Houghton Mifflin Harcourt Stamp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EC870E" id="_x0000_t202" coordsize="21600,21600" o:spt="202" path="m,l,21600r21600,l21600,xe">
                <v:stroke joinstyle="miter"/>
                <v:path gradientshapeok="t" o:connecttype="rect"/>
              </v:shapetype>
              <v:shape id="Text Box 16" o:spid="_x0000_s1026" type="#_x0000_t202" style="position:absolute;margin-left:211.1pt;margin-top:230.15pt;width:220.6pt;height:2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" fillcolor="white [3201]" strokeweight=".5pt">
                <v:textbox>
                  <w:txbxContent>
                    <w:p w14:paraId="1306081A" w14:textId="77777777" w:rsidR="006B0340" w:rsidRPr="0070547A" w:rsidRDefault="006B0340" w:rsidP="006B0340">
                      <w:pPr>
                        <w:rPr>
                          <w:sz w:val="15"/>
                          <w:szCs w:val="15"/>
                        </w:rPr>
                      </w:pPr>
                      <w:r w:rsidRPr="0070547A">
                        <w:rPr>
                          <w:sz w:val="15"/>
                          <w:szCs w:val="15"/>
                        </w:rPr>
                        <w:t>S</w:t>
                      </w:r>
                      <w:r>
                        <w:rPr>
                          <w:sz w:val="15"/>
                          <w:szCs w:val="15"/>
                        </w:rPr>
                        <w:t>ource: Houghton Mifflin Harcourt Stamp Set</w:t>
                      </w:r>
                    </w:p>
                  </w:txbxContent>
                </v:textbox>
              </v:shape>
            </w:pict>
          </mc:Fallback>
        </mc:AlternateContent>
      </w:r>
      <w:r>
        <w:rPr>
          <w:noProof/>
        </w:rPr>
        <w:drawing>
          <wp:inline distT="0" distB="0" distL="0" distR="0" wp14:anchorId="7A4B30DC" wp14:editId="5DCBB7E2">
            <wp:extent cx="5486400" cy="2851150"/>
            <wp:effectExtent l="0" t="0" r="0" b="6350"/>
            <wp:docPr id="13" name="Picture 13"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white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2851150"/>
                    </a:xfrm>
                    <a:prstGeom prst="rect">
                      <a:avLst/>
                    </a:prstGeom>
                  </pic:spPr>
                </pic:pic>
              </a:graphicData>
            </a:graphic>
          </wp:inline>
        </w:drawing>
      </w:r>
    </w:p>
    <w:p w14:paraId="2EE8E7AD" w14:textId="268E35CE" w:rsidR="006B0340" w:rsidRDefault="006B0340" w:rsidP="006B0340"/>
    <w:p w14:paraId="4BDEC341" w14:textId="682C3B8F" w:rsidR="006B0340" w:rsidRDefault="006B0340" w:rsidP="006B0340">
      <w:pPr>
        <w:rPr>
          <w:b/>
          <w:bCs/>
        </w:rPr>
      </w:pPr>
    </w:p>
    <w:p w14:paraId="03F5C40E" w14:textId="09BAC90F" w:rsidR="006B0340" w:rsidRDefault="006B0340" w:rsidP="006B0340">
      <w:r w:rsidRPr="006B0340">
        <w:t xml:space="preserve">Once you have installed a stamp set, you can use the Stamps instead of the Drawing Tool to do a lot of your markup. If you click on a Stamp, you can then place it where you like on a page—and also move it or make it larger or smaller. See how various Stamps have been used in </w:t>
      </w:r>
      <w:r w:rsidRPr="006B0340">
        <w:rPr>
          <w:rStyle w:val="Strong"/>
        </w:rPr>
        <w:t>Figure 1.4</w:t>
      </w:r>
      <w:r w:rsidRPr="006B0340">
        <w:t>. Of course, it is a hybrid situation. Sometimes it is easier to draw or insert a comment and sometimes it is clearer to use the Stamps. Try this with the Standard Business Stamps that you should be able to access with all PDFs.</w:t>
      </w:r>
    </w:p>
    <w:p w14:paraId="411FFE15" w14:textId="65A31622" w:rsidR="006B0340" w:rsidRDefault="006B0340" w:rsidP="006B0340">
      <w:pPr>
        <w:pStyle w:val="Heading3"/>
      </w:pPr>
      <w:bookmarkStart w:id="21" w:name="_Toc127453712"/>
      <w:r w:rsidRPr="00F24ADF">
        <w:t>Figure 1.4 Stamp Set in Action</w:t>
      </w:r>
      <w:bookmarkEnd w:id="21"/>
    </w:p>
    <w:p w14:paraId="3C951116" w14:textId="6EDC1EF7" w:rsidR="006B0340" w:rsidRDefault="00CF7B75" w:rsidP="006B0340">
      <w:r>
        <w:rPr>
          <w:noProof/>
        </w:rPr>
        <w:drawing>
          <wp:inline distT="0" distB="0" distL="0" distR="0" wp14:anchorId="0D9CEA3C" wp14:editId="57D2C70D">
            <wp:extent cx="5486400" cy="782955"/>
            <wp:effectExtent l="0" t="0" r="0" b="4445"/>
            <wp:docPr id="14" name="Picture 1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782955"/>
                    </a:xfrm>
                    <a:prstGeom prst="rect">
                      <a:avLst/>
                    </a:prstGeom>
                  </pic:spPr>
                </pic:pic>
              </a:graphicData>
            </a:graphic>
          </wp:inline>
        </w:drawing>
      </w:r>
    </w:p>
    <w:p w14:paraId="2D2F3B3C" w14:textId="1DFB6CA9" w:rsidR="006B0340" w:rsidRDefault="006B0340" w:rsidP="006B0340"/>
    <w:p w14:paraId="4A07910E" w14:textId="77777777" w:rsidR="00CF7B75" w:rsidRPr="00CF7B75" w:rsidRDefault="00CF7B75" w:rsidP="00CF7B75">
      <w:pPr>
        <w:pStyle w:val="Heading2"/>
      </w:pPr>
      <w:bookmarkStart w:id="22" w:name="_Toc115364216"/>
      <w:bookmarkStart w:id="23" w:name="_Toc127453713"/>
      <w:r w:rsidRPr="00CF7B75">
        <w:lastRenderedPageBreak/>
        <w:t>Installing a Stamp Set</w:t>
      </w:r>
      <w:bookmarkEnd w:id="22"/>
      <w:bookmarkEnd w:id="23"/>
    </w:p>
    <w:p w14:paraId="1F54A639" w14:textId="77777777" w:rsidR="00CF7B75" w:rsidRDefault="00CF7B75" w:rsidP="00CF7B75">
      <w:r>
        <w:t xml:space="preserve">The hardest part of using a Stamp Set may be choosing the set to install. Luckily, you can install multiple sets to use as needed. Many publishing houses will have their own sets of stamps that they distribute to employees. However, there are also sets available to purchase online. For example, a set of 60 Editorial Stamps is available here </w:t>
      </w:r>
      <w:hyperlink r:id="rId14" w:history="1">
        <w:r w:rsidRPr="00F70F0F">
          <w:rPr>
            <w:rStyle w:val="Hyperlink"/>
          </w:rPr>
          <w:t>https://exchange.adobe.com/apps/cc/100535/editorial-markup-stamp-library-for-acrobat</w:t>
        </w:r>
      </w:hyperlink>
      <w:r>
        <w:t xml:space="preserve">. Adobe also provides instructions for installation. Installation instructions differ for MacOS or Windows 7–10. The basic installation consists of: </w:t>
      </w:r>
    </w:p>
    <w:p w14:paraId="0D798DE9" w14:textId="77777777" w:rsidR="00CF7B75" w:rsidRDefault="00CF7B75" w:rsidP="00CF7B75">
      <w:pPr>
        <w:pStyle w:val="Steps"/>
        <w:numPr>
          <w:ilvl w:val="0"/>
          <w:numId w:val="28"/>
        </w:numPr>
      </w:pPr>
      <w:r>
        <w:t>Downloading the Stamp Set</w:t>
      </w:r>
    </w:p>
    <w:p w14:paraId="0B45D5C6" w14:textId="77777777" w:rsidR="00CF7B75" w:rsidRDefault="00CF7B75" w:rsidP="00CF7B75">
      <w:pPr>
        <w:pStyle w:val="Steps"/>
        <w:numPr>
          <w:ilvl w:val="0"/>
          <w:numId w:val="28"/>
        </w:numPr>
      </w:pPr>
      <w:r>
        <w:t>Identifying the folder where the Stamp Set needs to live.</w:t>
      </w:r>
    </w:p>
    <w:p w14:paraId="1126D444" w14:textId="77777777" w:rsidR="00CF7B75" w:rsidRDefault="00CF7B75" w:rsidP="00CF7B75">
      <w:pPr>
        <w:pStyle w:val="Steps"/>
        <w:numPr>
          <w:ilvl w:val="0"/>
          <w:numId w:val="28"/>
        </w:numPr>
      </w:pPr>
      <w:r>
        <w:t>Opening the Stamp Set through the Tools and Stamps menu when you open a PDF.</w:t>
      </w:r>
    </w:p>
    <w:p w14:paraId="518461BD" w14:textId="77777777" w:rsidR="00CF7B75" w:rsidRPr="006B0340" w:rsidRDefault="00CF7B75" w:rsidP="006B0340"/>
    <w:p w14:paraId="0A1C05B9" w14:textId="77777777" w:rsidR="00CF7B75" w:rsidRDefault="00CF7B75" w:rsidP="00CF7B75">
      <w:pPr>
        <w:pStyle w:val="Heading1"/>
      </w:pPr>
      <w:bookmarkStart w:id="24" w:name="_Toc115364217"/>
      <w:bookmarkStart w:id="25" w:name="_Toc127453714"/>
      <w:r>
        <w:t>Going Forward</w:t>
      </w:r>
      <w:bookmarkEnd w:id="24"/>
      <w:bookmarkEnd w:id="25"/>
    </w:p>
    <w:p w14:paraId="72033A53" w14:textId="5A7971EA" w:rsidR="008B6DE8" w:rsidRPr="008B6DE8" w:rsidRDefault="00CF7B75" w:rsidP="008B6DE8">
      <w:r>
        <w:t xml:space="preserve">You now have the basic information needed to perform PDF markups. What might be missing is more practice. It will get easier and start to feel more natural as you work through PDFs and add your edits. There are more things to learn, but practicing the basics will get you ready for advanced procedures. These include importing and exporting comments, attaching patch files for sections of text that need to be replaced, and troubleshooting PDF issues. </w:t>
      </w:r>
    </w:p>
    <w:sectPr w:rsidR="008B6DE8" w:rsidRPr="008B6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39585" w14:textId="77777777" w:rsidR="006F58E1" w:rsidRDefault="006F58E1" w:rsidP="007C3D70">
      <w:pPr>
        <w:spacing w:before="0" w:after="0"/>
      </w:pPr>
      <w:r>
        <w:separator/>
      </w:r>
    </w:p>
  </w:endnote>
  <w:endnote w:type="continuationSeparator" w:id="0">
    <w:p w14:paraId="09E5B068" w14:textId="77777777" w:rsidR="006F58E1" w:rsidRDefault="006F58E1" w:rsidP="007C3D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DEF51" w14:textId="77777777" w:rsidR="007C3D70" w:rsidRDefault="007C3D70">
    <w:pPr>
      <w:pStyle w:val="Footer"/>
    </w:pPr>
    <w:r>
      <w:tab/>
    </w:r>
    <w:r>
      <w:fldChar w:fldCharType="begin"/>
    </w:r>
    <w:r>
      <w:instrText xml:space="preserve"> PAGE   \* MERGEFORMAT </w:instrText>
    </w:r>
    <w:r>
      <w:fldChar w:fldCharType="separate"/>
    </w:r>
    <w:r w:rsidR="00DE314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3F565" w14:textId="77777777" w:rsidR="006F58E1" w:rsidRDefault="006F58E1" w:rsidP="007C3D70">
      <w:pPr>
        <w:spacing w:before="0" w:after="0"/>
      </w:pPr>
      <w:r>
        <w:separator/>
      </w:r>
    </w:p>
  </w:footnote>
  <w:footnote w:type="continuationSeparator" w:id="0">
    <w:p w14:paraId="7A0053E3" w14:textId="77777777" w:rsidR="006F58E1" w:rsidRDefault="006F58E1" w:rsidP="007C3D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4CA7" w14:textId="7CBDD74B" w:rsidR="007C3D70" w:rsidRDefault="005C53AD">
    <w:pPr>
      <w:pStyle w:val="Header"/>
    </w:pPr>
    <w:r>
      <w:rPr>
        <w:noProof/>
      </w:rPr>
      <w:fldChar w:fldCharType="begin"/>
    </w:r>
    <w:r>
      <w:rPr>
        <w:noProof/>
      </w:rPr>
      <w:instrText xml:space="preserve"> STYLEREF  Title \* MERGEFORMAT </w:instrText>
    </w:r>
    <w:r>
      <w:rPr>
        <w:noProof/>
      </w:rPr>
      <w:fldChar w:fldCharType="separate"/>
    </w:r>
    <w:r w:rsidR="0050560C">
      <w:rPr>
        <w:noProof/>
      </w:rPr>
      <w:t>Training Module</w:t>
    </w:r>
    <w:r>
      <w:rPr>
        <w:noProof/>
      </w:rPr>
      <w:fldChar w:fldCharType="end"/>
    </w:r>
    <w:r w:rsidR="00464776">
      <w:t xml:space="preserve"> - </w:t>
    </w:r>
    <w:r w:rsidR="00CF7B75">
      <w:tab/>
    </w:r>
    <w:r w:rsidR="00CF7B75">
      <w:tab/>
    </w:r>
    <w:r>
      <w:rPr>
        <w:noProof/>
      </w:rPr>
      <w:fldChar w:fldCharType="begin"/>
    </w:r>
    <w:r>
      <w:rPr>
        <w:noProof/>
      </w:rPr>
      <w:instrText xml:space="preserve"> STYLEREF  Subtitle \* MERGEFORMAT </w:instrText>
    </w:r>
    <w:r>
      <w:rPr>
        <w:noProof/>
      </w:rPr>
      <w:fldChar w:fldCharType="separate"/>
    </w:r>
    <w:r w:rsidR="0050560C">
      <w:rPr>
        <w:noProof/>
      </w:rPr>
      <w:t>Adobe Acrobat PDF Markup for Beginners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E3F"/>
    <w:multiLevelType w:val="hybridMultilevel"/>
    <w:tmpl w:val="EB108770"/>
    <w:lvl w:ilvl="0" w:tplc="ADA8B6C6">
      <w:start w:val="1"/>
      <w:numFmt w:val="bullet"/>
      <w:pStyle w:val="ListParagraph"/>
      <w:lvlText w:val=""/>
      <w:lvlJc w:val="left"/>
      <w:pPr>
        <w:ind w:left="1440" w:hanging="360"/>
      </w:pPr>
      <w:rPr>
        <w:rFonts w:ascii="Wingdings" w:hAnsi="Wingdings" w:hint="default"/>
        <w:b w:val="0"/>
        <w:i w:val="0"/>
        <w:color w:val="8D1313"/>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D46E49"/>
    <w:multiLevelType w:val="hybridMultilevel"/>
    <w:tmpl w:val="5210B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B3AB1"/>
    <w:multiLevelType w:val="hybridMultilevel"/>
    <w:tmpl w:val="937C9E36"/>
    <w:lvl w:ilvl="0" w:tplc="31667E58">
      <w:start w:val="1"/>
      <w:numFmt w:val="bullet"/>
      <w:pStyle w:val="StepList"/>
      <w:lvlText w:val=""/>
      <w:lvlJc w:val="left"/>
      <w:pPr>
        <w:ind w:left="1080" w:hanging="360"/>
      </w:pPr>
      <w:rPr>
        <w:rFonts w:ascii="Wingdings" w:hAnsi="Wingdings" w:hint="default"/>
        <w:b w:val="0"/>
        <w:i w:val="0"/>
        <w:color w:val="8D1313"/>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D30A6C"/>
    <w:multiLevelType w:val="hybridMultilevel"/>
    <w:tmpl w:val="E82A3FF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77BC1"/>
    <w:multiLevelType w:val="hybridMultilevel"/>
    <w:tmpl w:val="A2A66B84"/>
    <w:lvl w:ilvl="0" w:tplc="02409DBE">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66CF7"/>
    <w:multiLevelType w:val="hybridMultilevel"/>
    <w:tmpl w:val="3424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B3D9F"/>
    <w:multiLevelType w:val="hybridMultilevel"/>
    <w:tmpl w:val="5A28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B7A2F"/>
    <w:multiLevelType w:val="hybridMultilevel"/>
    <w:tmpl w:val="16620410"/>
    <w:lvl w:ilvl="0" w:tplc="7CA08F36">
      <w:start w:val="1"/>
      <w:numFmt w:val="bulle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0C050F"/>
    <w:multiLevelType w:val="hybridMultilevel"/>
    <w:tmpl w:val="DF601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55DBB"/>
    <w:multiLevelType w:val="multilevel"/>
    <w:tmpl w:val="286C32C0"/>
    <w:lvl w:ilvl="0">
      <w:start w:val="1"/>
      <w:numFmt w:val="none"/>
      <w:pStyle w:val="Tip"/>
      <w:suff w:val="space"/>
      <w:lvlText w:val="%1Tip: "/>
      <w:lvlJc w:val="left"/>
      <w:pPr>
        <w:ind w:left="360" w:hanging="360"/>
      </w:pPr>
      <w:rPr>
        <w:rFonts w:ascii="Century Gothic" w:hAnsi="Century Gothic" w:hint="default"/>
        <w:b/>
        <w:i w:val="0"/>
        <w:color w:val="1F4E79" w:themeColor="accent1" w:themeShade="8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71C32FF"/>
    <w:multiLevelType w:val="hybridMultilevel"/>
    <w:tmpl w:val="2A4CE910"/>
    <w:lvl w:ilvl="0" w:tplc="F21E2C12">
      <w:start w:val="1"/>
      <w:numFmt w:val="bullet"/>
      <w:lvlText w:val=""/>
      <w:lvlJc w:val="left"/>
      <w:pPr>
        <w:ind w:left="864" w:hanging="360"/>
      </w:pPr>
      <w:rPr>
        <w:rFonts w:ascii="Webdings" w:hAnsi="Webdings" w:hint="default"/>
        <w:sz w:val="4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6CB52E2B"/>
    <w:multiLevelType w:val="multilevel"/>
    <w:tmpl w:val="E43C51C4"/>
    <w:lvl w:ilvl="0">
      <w:start w:val="1"/>
      <w:numFmt w:val="none"/>
      <w:pStyle w:val="Note"/>
      <w:suff w:val="space"/>
      <w:lvlText w:val="%1Note: "/>
      <w:lvlJc w:val="left"/>
      <w:pPr>
        <w:ind w:left="360" w:hanging="360"/>
      </w:pPr>
      <w:rPr>
        <w:rFonts w:ascii="Century Gothic" w:hAnsi="Century Gothic" w:hint="default"/>
        <w:b/>
        <w:i w:val="0"/>
        <w:color w:val="8D1313"/>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7083FB3"/>
    <w:multiLevelType w:val="hybridMultilevel"/>
    <w:tmpl w:val="FFB6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1181B"/>
    <w:multiLevelType w:val="hybridMultilevel"/>
    <w:tmpl w:val="1562A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609759">
    <w:abstractNumId w:val="4"/>
  </w:num>
  <w:num w:numId="2" w16cid:durableId="1824538737">
    <w:abstractNumId w:val="5"/>
  </w:num>
  <w:num w:numId="3" w16cid:durableId="571084956">
    <w:abstractNumId w:val="0"/>
  </w:num>
  <w:num w:numId="4" w16cid:durableId="995258390">
    <w:abstractNumId w:val="0"/>
  </w:num>
  <w:num w:numId="5" w16cid:durableId="347365741">
    <w:abstractNumId w:val="8"/>
  </w:num>
  <w:num w:numId="6" w16cid:durableId="898789801">
    <w:abstractNumId w:val="8"/>
  </w:num>
  <w:num w:numId="7" w16cid:durableId="256329052">
    <w:abstractNumId w:val="8"/>
  </w:num>
  <w:num w:numId="8" w16cid:durableId="2071879063">
    <w:abstractNumId w:val="11"/>
  </w:num>
  <w:num w:numId="9" w16cid:durableId="1219245318">
    <w:abstractNumId w:val="11"/>
  </w:num>
  <w:num w:numId="10" w16cid:durableId="2031252839">
    <w:abstractNumId w:val="12"/>
  </w:num>
  <w:num w:numId="11" w16cid:durableId="186023024">
    <w:abstractNumId w:val="10"/>
  </w:num>
  <w:num w:numId="12" w16cid:durableId="432045845">
    <w:abstractNumId w:val="12"/>
  </w:num>
  <w:num w:numId="13" w16cid:durableId="1033651291">
    <w:abstractNumId w:val="10"/>
  </w:num>
  <w:num w:numId="14" w16cid:durableId="1147623281">
    <w:abstractNumId w:val="10"/>
  </w:num>
  <w:num w:numId="15" w16cid:durableId="1261572777">
    <w:abstractNumId w:val="0"/>
  </w:num>
  <w:num w:numId="16" w16cid:durableId="742140377">
    <w:abstractNumId w:val="5"/>
  </w:num>
  <w:num w:numId="17" w16cid:durableId="1498035484">
    <w:abstractNumId w:val="5"/>
    <w:lvlOverride w:ilvl="0">
      <w:startOverride w:val="1"/>
    </w:lvlOverride>
  </w:num>
  <w:num w:numId="18" w16cid:durableId="1828477276">
    <w:abstractNumId w:val="2"/>
  </w:num>
  <w:num w:numId="19" w16cid:durableId="18305655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28806072">
    <w:abstractNumId w:val="7"/>
  </w:num>
  <w:num w:numId="21" w16cid:durableId="1456673896">
    <w:abstractNumId w:val="14"/>
  </w:num>
  <w:num w:numId="22" w16cid:durableId="2102555622">
    <w:abstractNumId w:val="13"/>
  </w:num>
  <w:num w:numId="23" w16cid:durableId="410783757">
    <w:abstractNumId w:val="9"/>
  </w:num>
  <w:num w:numId="24" w16cid:durableId="94978772">
    <w:abstractNumId w:val="1"/>
  </w:num>
  <w:num w:numId="25" w16cid:durableId="1549877688">
    <w:abstractNumId w:val="5"/>
    <w:lvlOverride w:ilvl="0">
      <w:startOverride w:val="1"/>
    </w:lvlOverride>
  </w:num>
  <w:num w:numId="26" w16cid:durableId="242614592">
    <w:abstractNumId w:val="5"/>
    <w:lvlOverride w:ilvl="0">
      <w:startOverride w:val="1"/>
    </w:lvlOverride>
  </w:num>
  <w:num w:numId="27" w16cid:durableId="806124636">
    <w:abstractNumId w:val="6"/>
  </w:num>
  <w:num w:numId="28" w16cid:durableId="26708568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36"/>
    <w:rsid w:val="00001F1F"/>
    <w:rsid w:val="001264F2"/>
    <w:rsid w:val="001278AA"/>
    <w:rsid w:val="0014635A"/>
    <w:rsid w:val="00191D32"/>
    <w:rsid w:val="001C2E9E"/>
    <w:rsid w:val="001D0CEC"/>
    <w:rsid w:val="002435A3"/>
    <w:rsid w:val="00256C65"/>
    <w:rsid w:val="003B6328"/>
    <w:rsid w:val="00441064"/>
    <w:rsid w:val="004642C7"/>
    <w:rsid w:val="00464776"/>
    <w:rsid w:val="004E77B3"/>
    <w:rsid w:val="00500C93"/>
    <w:rsid w:val="0050560C"/>
    <w:rsid w:val="005606E1"/>
    <w:rsid w:val="005806A2"/>
    <w:rsid w:val="005C53AD"/>
    <w:rsid w:val="005F2E8B"/>
    <w:rsid w:val="0061481B"/>
    <w:rsid w:val="00667F2B"/>
    <w:rsid w:val="006B0340"/>
    <w:rsid w:val="006B0A1A"/>
    <w:rsid w:val="006F58E1"/>
    <w:rsid w:val="007C3D70"/>
    <w:rsid w:val="008B6DE8"/>
    <w:rsid w:val="008D442C"/>
    <w:rsid w:val="008E648F"/>
    <w:rsid w:val="00902822"/>
    <w:rsid w:val="00956CA4"/>
    <w:rsid w:val="009D747D"/>
    <w:rsid w:val="009F6941"/>
    <w:rsid w:val="00A03EFD"/>
    <w:rsid w:val="00A27BF7"/>
    <w:rsid w:val="00A3122C"/>
    <w:rsid w:val="00B239D6"/>
    <w:rsid w:val="00B9365D"/>
    <w:rsid w:val="00CB5ACB"/>
    <w:rsid w:val="00CF7B75"/>
    <w:rsid w:val="00D85843"/>
    <w:rsid w:val="00DE3147"/>
    <w:rsid w:val="00E352F6"/>
    <w:rsid w:val="00E72425"/>
    <w:rsid w:val="00E85D36"/>
    <w:rsid w:val="00EA5EEA"/>
    <w:rsid w:val="00EF5304"/>
    <w:rsid w:val="00F8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B766"/>
  <w15:chartTrackingRefBased/>
  <w15:docId w15:val="{622AB011-90B5-41A7-992C-7C82BFFB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6E1"/>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1264F2"/>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1264F2"/>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1264F2"/>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unhideWhenUsed/>
    <w:qFormat/>
    <w:rsid w:val="001C2E9E"/>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next w:val="Normal"/>
    <w:link w:val="CompanyNameChar"/>
    <w:qFormat/>
    <w:rsid w:val="00D85843"/>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D85843"/>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D85843"/>
    <w:rPr>
      <w:rFonts w:ascii="Century Gothic" w:hAnsi="Century Gothic"/>
      <w:b/>
      <w:smallCaps/>
      <w:color w:val="FFFFFF" w:themeColor="background1"/>
      <w:sz w:val="36"/>
      <w:shd w:val="clear" w:color="auto" w:fill="8D1313"/>
    </w:rPr>
  </w:style>
  <w:style w:type="character" w:customStyle="1" w:styleId="TitleChar">
    <w:name w:val="Title Char"/>
    <w:basedOn w:val="DefaultParagraphFont"/>
    <w:link w:val="Title"/>
    <w:uiPriority w:val="10"/>
    <w:rsid w:val="00D85843"/>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D85843"/>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D85843"/>
    <w:rPr>
      <w:rFonts w:ascii="Century Gothic" w:eastAsiaTheme="minorEastAsia" w:hAnsi="Century Gothic"/>
      <w:color w:val="8D1313"/>
      <w:spacing w:val="15"/>
      <w:sz w:val="28"/>
    </w:rPr>
  </w:style>
  <w:style w:type="paragraph" w:customStyle="1" w:styleId="Version">
    <w:name w:val="Version"/>
    <w:basedOn w:val="Normal"/>
    <w:qFormat/>
    <w:rsid w:val="003B6328"/>
    <w:pPr>
      <w:jc w:val="right"/>
    </w:pPr>
    <w:rPr>
      <w:rFonts w:ascii="Century Gothic" w:hAnsi="Century Gothic"/>
      <w:color w:val="8D1313"/>
    </w:rPr>
  </w:style>
  <w:style w:type="character" w:customStyle="1" w:styleId="Heading1Char">
    <w:name w:val="Heading 1 Char"/>
    <w:basedOn w:val="DefaultParagraphFont"/>
    <w:link w:val="Heading1"/>
    <w:uiPriority w:val="9"/>
    <w:rsid w:val="001264F2"/>
    <w:rPr>
      <w:rFonts w:ascii="Century Gothic" w:eastAsiaTheme="majorEastAsia" w:hAnsi="Century Gothic" w:cstheme="majorBidi"/>
      <w:b/>
      <w:color w:val="8D1313"/>
      <w:sz w:val="32"/>
      <w:szCs w:val="32"/>
    </w:rPr>
  </w:style>
  <w:style w:type="paragraph" w:customStyle="1" w:styleId="ContentTitle">
    <w:name w:val="ContentTitle"/>
    <w:rsid w:val="00D85843"/>
    <w:pPr>
      <w:pBdr>
        <w:bottom w:val="single" w:sz="12" w:space="6" w:color="8D1313"/>
      </w:pBdr>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1264F2"/>
    <w:pPr>
      <w:outlineLvl w:val="9"/>
    </w:pPr>
    <w:rPr>
      <w:rFonts w:asciiTheme="majorHAnsi" w:hAnsiTheme="majorHAnsi"/>
      <w:b w:val="0"/>
    </w:rPr>
  </w:style>
  <w:style w:type="paragraph" w:styleId="TOC2">
    <w:name w:val="toc 2"/>
    <w:basedOn w:val="Normal"/>
    <w:next w:val="Normal"/>
    <w:autoRedefine/>
    <w:uiPriority w:val="39"/>
    <w:unhideWhenUsed/>
    <w:rsid w:val="00D85843"/>
    <w:pPr>
      <w:spacing w:after="100"/>
      <w:ind w:left="220"/>
    </w:pPr>
    <w:rPr>
      <w:rFonts w:ascii="Arial Unicode MS" w:eastAsiaTheme="minorEastAsia" w:hAnsi="Arial Unicode MS" w:cs="Times New Roman"/>
    </w:rPr>
  </w:style>
  <w:style w:type="paragraph" w:styleId="TOC1">
    <w:name w:val="toc 1"/>
    <w:basedOn w:val="Normal"/>
    <w:next w:val="Normal"/>
    <w:autoRedefine/>
    <w:uiPriority w:val="39"/>
    <w:unhideWhenUsed/>
    <w:rsid w:val="00D85843"/>
    <w:pPr>
      <w:spacing w:after="100"/>
    </w:pPr>
    <w:rPr>
      <w:rFonts w:ascii="Century Gothic" w:eastAsiaTheme="minorEastAsia" w:hAnsi="Century Gothic" w:cs="Times New Roman"/>
      <w:b/>
      <w:sz w:val="24"/>
    </w:rPr>
  </w:style>
  <w:style w:type="paragraph" w:styleId="TOC3">
    <w:name w:val="toc 3"/>
    <w:basedOn w:val="Normal"/>
    <w:next w:val="Normal"/>
    <w:autoRedefine/>
    <w:uiPriority w:val="39"/>
    <w:unhideWhenUsed/>
    <w:rsid w:val="00D85843"/>
    <w:pPr>
      <w:spacing w:after="100"/>
      <w:ind w:left="440"/>
    </w:pPr>
    <w:rPr>
      <w:rFonts w:ascii="Arial Unicode MS" w:eastAsiaTheme="minorEastAsia" w:hAnsi="Arial Unicode MS" w:cs="Times New Roman"/>
    </w:rPr>
  </w:style>
  <w:style w:type="character" w:customStyle="1" w:styleId="Heading2Char">
    <w:name w:val="Heading 2 Char"/>
    <w:basedOn w:val="DefaultParagraphFont"/>
    <w:link w:val="Heading2"/>
    <w:uiPriority w:val="9"/>
    <w:rsid w:val="001264F2"/>
    <w:rPr>
      <w:rFonts w:ascii="Century Gothic" w:eastAsiaTheme="majorEastAsia" w:hAnsi="Century Gothic" w:cstheme="majorBidi"/>
      <w:b/>
      <w:color w:val="8D1313"/>
      <w:sz w:val="26"/>
      <w:szCs w:val="26"/>
    </w:rPr>
  </w:style>
  <w:style w:type="paragraph" w:styleId="NormalWeb">
    <w:name w:val="Normal (Web)"/>
    <w:basedOn w:val="Normal"/>
    <w:uiPriority w:val="99"/>
    <w:semiHidden/>
    <w:unhideWhenUsed/>
    <w:rsid w:val="009F6941"/>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64F2"/>
    <w:rPr>
      <w:rFonts w:ascii="Century Gothic" w:eastAsiaTheme="majorEastAsia" w:hAnsi="Century Gothic" w:cstheme="majorBidi"/>
      <w:color w:val="8D1313"/>
      <w:sz w:val="24"/>
      <w:szCs w:val="24"/>
    </w:rPr>
  </w:style>
  <w:style w:type="paragraph" w:styleId="ListParagraph">
    <w:name w:val="List Paragraph"/>
    <w:basedOn w:val="Normal"/>
    <w:uiPriority w:val="34"/>
    <w:qFormat/>
    <w:rsid w:val="00B239D6"/>
    <w:pPr>
      <w:numPr>
        <w:numId w:val="15"/>
      </w:numPr>
      <w:spacing w:before="60" w:after="60"/>
      <w:ind w:left="720"/>
    </w:pPr>
  </w:style>
  <w:style w:type="paragraph" w:customStyle="1" w:styleId="ListBody">
    <w:name w:val="List Body"/>
    <w:basedOn w:val="ListParagraph"/>
    <w:qFormat/>
    <w:rsid w:val="00500C93"/>
    <w:pPr>
      <w:numPr>
        <w:numId w:val="0"/>
      </w:numPr>
      <w:ind w:left="720"/>
    </w:pPr>
  </w:style>
  <w:style w:type="character" w:customStyle="1" w:styleId="Heading4Char">
    <w:name w:val="Heading 4 Char"/>
    <w:basedOn w:val="DefaultParagraphFont"/>
    <w:link w:val="Heading4"/>
    <w:uiPriority w:val="9"/>
    <w:rsid w:val="001C2E9E"/>
    <w:rPr>
      <w:rFonts w:ascii="Century Gothic" w:eastAsiaTheme="majorEastAsia" w:hAnsi="Century Gothic" w:cstheme="majorBidi"/>
      <w:iCs/>
      <w:color w:val="8D1313"/>
      <w:sz w:val="20"/>
    </w:rPr>
  </w:style>
  <w:style w:type="character" w:styleId="IntenseEmphasis">
    <w:name w:val="Intense Emphasis"/>
    <w:basedOn w:val="DefaultParagraphFont"/>
    <w:uiPriority w:val="21"/>
    <w:rsid w:val="001264F2"/>
    <w:rPr>
      <w:i/>
      <w:iCs/>
      <w:color w:val="8D1313"/>
    </w:rPr>
  </w:style>
  <w:style w:type="character" w:styleId="IntenseReference">
    <w:name w:val="Intense Reference"/>
    <w:basedOn w:val="DefaultParagraphFont"/>
    <w:uiPriority w:val="32"/>
    <w:qFormat/>
    <w:rsid w:val="001264F2"/>
    <w:rPr>
      <w:b/>
      <w:bCs/>
      <w:smallCaps/>
      <w:color w:val="8D1313"/>
      <w:spacing w:val="5"/>
    </w:rPr>
  </w:style>
  <w:style w:type="paragraph" w:styleId="IntenseQuote">
    <w:name w:val="Intense Quote"/>
    <w:basedOn w:val="Normal"/>
    <w:next w:val="Normal"/>
    <w:link w:val="IntenseQuoteChar"/>
    <w:uiPriority w:val="30"/>
    <w:rsid w:val="001264F2"/>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1264F2"/>
    <w:rPr>
      <w:rFonts w:ascii="Arial" w:hAnsi="Arial"/>
      <w:i/>
      <w:iCs/>
      <w:color w:val="8D1313"/>
      <w:sz w:val="20"/>
    </w:rPr>
  </w:style>
  <w:style w:type="paragraph" w:customStyle="1" w:styleId="Steps">
    <w:name w:val="Steps"/>
    <w:basedOn w:val="ListParagraph"/>
    <w:qFormat/>
    <w:rsid w:val="00500C93"/>
    <w:pPr>
      <w:numPr>
        <w:numId w:val="16"/>
      </w:numPr>
    </w:pPr>
  </w:style>
  <w:style w:type="character" w:styleId="Hyperlink">
    <w:name w:val="Hyperlink"/>
    <w:basedOn w:val="DefaultParagraphFont"/>
    <w:uiPriority w:val="99"/>
    <w:unhideWhenUsed/>
    <w:rsid w:val="001264F2"/>
    <w:rPr>
      <w:color w:val="0563C1" w:themeColor="hyperlink"/>
      <w:u w:val="single"/>
    </w:rPr>
  </w:style>
  <w:style w:type="paragraph" w:styleId="Header">
    <w:name w:val="header"/>
    <w:basedOn w:val="Normal"/>
    <w:link w:val="HeaderChar"/>
    <w:uiPriority w:val="99"/>
    <w:unhideWhenUsed/>
    <w:rsid w:val="00464776"/>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464776"/>
    <w:rPr>
      <w:rFonts w:ascii="Century Gothic" w:hAnsi="Century Gothic"/>
      <w:sz w:val="20"/>
    </w:rPr>
  </w:style>
  <w:style w:type="paragraph" w:styleId="Footer">
    <w:name w:val="footer"/>
    <w:basedOn w:val="Normal"/>
    <w:link w:val="FooterChar"/>
    <w:uiPriority w:val="99"/>
    <w:unhideWhenUsed/>
    <w:rsid w:val="00464776"/>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464776"/>
    <w:rPr>
      <w:rFonts w:ascii="Century Gothic" w:hAnsi="Century Gothic"/>
      <w:sz w:val="20"/>
    </w:rPr>
  </w:style>
  <w:style w:type="paragraph" w:customStyle="1" w:styleId="StepList">
    <w:name w:val="Step List"/>
    <w:qFormat/>
    <w:rsid w:val="00E72425"/>
    <w:pPr>
      <w:numPr>
        <w:numId w:val="18"/>
      </w:numPr>
      <w:spacing w:after="120"/>
    </w:pPr>
    <w:rPr>
      <w:rFonts w:ascii="Arial" w:hAnsi="Arial"/>
      <w:sz w:val="20"/>
    </w:rPr>
  </w:style>
  <w:style w:type="paragraph" w:customStyle="1" w:styleId="Note">
    <w:name w:val="Note"/>
    <w:next w:val="Normal"/>
    <w:link w:val="NoteChar"/>
    <w:qFormat/>
    <w:rsid w:val="00500C93"/>
    <w:pPr>
      <w:numPr>
        <w:numId w:val="10"/>
      </w:numPr>
      <w:pBdr>
        <w:top w:val="single" w:sz="4" w:space="1" w:color="990033"/>
        <w:left w:val="single" w:sz="4" w:space="4" w:color="990033"/>
        <w:bottom w:val="single" w:sz="4" w:space="1" w:color="990033"/>
        <w:right w:val="single" w:sz="4" w:space="4" w:color="990033"/>
      </w:pBdr>
      <w:shd w:val="clear" w:color="auto" w:fill="F9D2D2"/>
      <w:spacing w:before="240" w:after="240"/>
      <w:ind w:left="1080" w:right="360" w:hanging="720"/>
      <w:mirrorIndents/>
    </w:pPr>
    <w:rPr>
      <w:rFonts w:ascii="Arial" w:hAnsi="Arial"/>
      <w:sz w:val="20"/>
    </w:rPr>
  </w:style>
  <w:style w:type="character" w:customStyle="1" w:styleId="NoteChar">
    <w:name w:val="Note Char"/>
    <w:basedOn w:val="DefaultParagraphFont"/>
    <w:link w:val="Note"/>
    <w:rsid w:val="00500C93"/>
    <w:rPr>
      <w:rFonts w:ascii="Arial" w:hAnsi="Arial"/>
      <w:sz w:val="20"/>
      <w:shd w:val="clear" w:color="auto" w:fill="F9D2D2"/>
    </w:rPr>
  </w:style>
  <w:style w:type="paragraph" w:customStyle="1" w:styleId="Tip">
    <w:name w:val="Tip"/>
    <w:next w:val="Normal"/>
    <w:qFormat/>
    <w:rsid w:val="00500C93"/>
    <w:pPr>
      <w:numPr>
        <w:numId w:val="14"/>
      </w:numPr>
      <w:pBdr>
        <w:top w:val="single" w:sz="4" w:space="1" w:color="1F4E79" w:themeColor="accent1" w:themeShade="80"/>
        <w:left w:val="single" w:sz="4" w:space="4" w:color="1F4E79" w:themeColor="accent1" w:themeShade="80"/>
        <w:bottom w:val="single" w:sz="4" w:space="1" w:color="1F4E79" w:themeColor="accent1" w:themeShade="80"/>
        <w:right w:val="single" w:sz="4" w:space="4" w:color="1F4E79" w:themeColor="accent1" w:themeShade="80"/>
      </w:pBdr>
      <w:shd w:val="clear" w:color="auto" w:fill="DEEAF6" w:themeFill="accent1" w:themeFillTint="33"/>
      <w:spacing w:before="240" w:after="240"/>
      <w:ind w:right="360"/>
      <w:mirrorIndents/>
    </w:pPr>
    <w:rPr>
      <w:rFonts w:ascii="Arial" w:hAnsi="Arial"/>
      <w:sz w:val="20"/>
    </w:rPr>
  </w:style>
  <w:style w:type="table" w:styleId="GridTable4-Accent1">
    <w:name w:val="Grid Table 4 Accent 1"/>
    <w:aliases w:val="MCC Table"/>
    <w:basedOn w:val="TableNormal"/>
    <w:uiPriority w:val="49"/>
    <w:rsid w:val="008E648F"/>
    <w:pPr>
      <w:spacing w:after="0" w:line="240" w:lineRule="auto"/>
    </w:pPr>
    <w:tblPr>
      <w:tblStyleRowBandSize w:val="1"/>
      <w:jc w:val="center"/>
      <w:tblBorders>
        <w:top w:val="single" w:sz="4" w:space="0" w:color="8D1313"/>
        <w:left w:val="single" w:sz="4" w:space="0" w:color="8D1313"/>
        <w:bottom w:val="single" w:sz="4" w:space="0" w:color="8D1313"/>
        <w:right w:val="single" w:sz="4" w:space="0" w:color="8D1313"/>
        <w:insideH w:val="single" w:sz="4" w:space="0" w:color="8D1313"/>
        <w:insideV w:val="single" w:sz="4" w:space="0" w:color="8D1313"/>
      </w:tblBorders>
    </w:tblPr>
    <w:trPr>
      <w:cantSplit/>
      <w:tblHeader/>
      <w:jc w:val="center"/>
    </w:trPr>
    <w:tblStylePr w:type="firstRow">
      <w:pPr>
        <w:jc w:val="center"/>
      </w:pPr>
      <w:rPr>
        <w:rFonts w:ascii="Century Gothic" w:hAnsi="Century Gothic"/>
        <w:b/>
        <w:bCs/>
        <w:color w:val="FFFFFF" w:themeColor="background1"/>
        <w:sz w:val="22"/>
      </w:rPr>
      <w:tblPr/>
      <w:tcPr>
        <w:shd w:val="clear" w:color="auto" w:fill="8D1313"/>
        <w:vAlign w:val="bottom"/>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Horz">
      <w:tblPr/>
      <w:trPr>
        <w:cantSplit w:val="0"/>
      </w:trPr>
      <w:tcPr>
        <w:shd w:val="clear" w:color="auto" w:fill="F9D2D2"/>
      </w:tcPr>
    </w:tblStylePr>
  </w:style>
  <w:style w:type="character" w:styleId="Strong">
    <w:name w:val="Strong"/>
    <w:basedOn w:val="DefaultParagraphFont"/>
    <w:uiPriority w:val="22"/>
    <w:qFormat/>
    <w:rsid w:val="00F8181A"/>
    <w:rPr>
      <w:b/>
      <w:bCs/>
    </w:rPr>
  </w:style>
  <w:style w:type="character" w:styleId="UnresolvedMention">
    <w:name w:val="Unresolved Mention"/>
    <w:basedOn w:val="DefaultParagraphFont"/>
    <w:uiPriority w:val="99"/>
    <w:semiHidden/>
    <w:unhideWhenUsed/>
    <w:rsid w:val="001278AA"/>
    <w:rPr>
      <w:color w:val="605E5C"/>
      <w:shd w:val="clear" w:color="auto" w:fill="E1DFDD"/>
    </w:rPr>
  </w:style>
  <w:style w:type="character" w:styleId="Emphasis">
    <w:name w:val="Emphasis"/>
    <w:basedOn w:val="DefaultParagraphFont"/>
    <w:uiPriority w:val="20"/>
    <w:qFormat/>
    <w:rsid w:val="00B239D6"/>
    <w:rPr>
      <w:i/>
      <w:iCs/>
    </w:rPr>
  </w:style>
  <w:style w:type="character" w:styleId="BookTitle">
    <w:name w:val="Book Title"/>
    <w:basedOn w:val="DefaultParagraphFont"/>
    <w:uiPriority w:val="33"/>
    <w:qFormat/>
    <w:rsid w:val="005606E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013">
      <w:bodyDiv w:val="1"/>
      <w:marLeft w:val="0"/>
      <w:marRight w:val="0"/>
      <w:marTop w:val="0"/>
      <w:marBottom w:val="0"/>
      <w:divBdr>
        <w:top w:val="none" w:sz="0" w:space="0" w:color="auto"/>
        <w:left w:val="none" w:sz="0" w:space="0" w:color="auto"/>
        <w:bottom w:val="none" w:sz="0" w:space="0" w:color="auto"/>
        <w:right w:val="none" w:sz="0" w:space="0" w:color="auto"/>
      </w:divBdr>
    </w:div>
    <w:div w:id="1189829509">
      <w:bodyDiv w:val="1"/>
      <w:marLeft w:val="0"/>
      <w:marRight w:val="0"/>
      <w:marTop w:val="0"/>
      <w:marBottom w:val="0"/>
      <w:divBdr>
        <w:top w:val="none" w:sz="0" w:space="0" w:color="auto"/>
        <w:left w:val="none" w:sz="0" w:space="0" w:color="auto"/>
        <w:bottom w:val="none" w:sz="0" w:space="0" w:color="auto"/>
        <w:right w:val="none" w:sz="0" w:space="0" w:color="auto"/>
      </w:divBdr>
      <w:divsChild>
        <w:div w:id="414789390">
          <w:marLeft w:val="0"/>
          <w:marRight w:val="0"/>
          <w:marTop w:val="0"/>
          <w:marBottom w:val="0"/>
          <w:divBdr>
            <w:top w:val="none" w:sz="0" w:space="0" w:color="auto"/>
            <w:left w:val="none" w:sz="0" w:space="0" w:color="auto"/>
            <w:bottom w:val="none" w:sz="0" w:space="0" w:color="auto"/>
            <w:right w:val="none" w:sz="0" w:space="0" w:color="auto"/>
          </w:divBdr>
        </w:div>
      </w:divsChild>
    </w:div>
    <w:div w:id="13785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xchange.adobe.com/apps/cc/100535/editorial-markup-stamp-library-for-acrob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linda/Desktop/TECH_WRITING/SPRING_SEMESTER/attachments/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7C64B-E7E9-4A3D-B539-7D820F71D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MCC_WordTemplate.dotx</Template>
  <TotalTime>3</TotalTime>
  <Pages>8</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lawsonz</dc:creator>
  <cp:keywords/>
  <dc:description/>
  <cp:lastModifiedBy>Melinda Hobausz</cp:lastModifiedBy>
  <cp:revision>2</cp:revision>
  <dcterms:created xsi:type="dcterms:W3CDTF">2023-02-16T20:39:00Z</dcterms:created>
  <dcterms:modified xsi:type="dcterms:W3CDTF">2023-02-16T20:39:00Z</dcterms:modified>
</cp:coreProperties>
</file>