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B91" w:rsidRDefault="005F2E8B" w:rsidP="003B6328">
      <w:pPr>
        <w:pStyle w:val="CompanyName"/>
      </w:pPr>
      <w:r w:rsidRPr="003B6328">
        <w:t>Company Name</w:t>
      </w:r>
    </w:p>
    <w:p w:rsidR="003B6328" w:rsidRDefault="003B6328" w:rsidP="003B6328">
      <w:pPr>
        <w:pStyle w:val="Title"/>
      </w:pPr>
      <w:r>
        <w:t>Product Name</w:t>
      </w:r>
    </w:p>
    <w:p w:rsidR="003B6328" w:rsidRDefault="003B6328" w:rsidP="003B6328">
      <w:pPr>
        <w:pStyle w:val="Subtitle"/>
      </w:pPr>
      <w:r>
        <w:t>Document Title</w:t>
      </w:r>
    </w:p>
    <w:p w:rsidR="003B6328" w:rsidRDefault="003B6328" w:rsidP="003B6328">
      <w:pPr>
        <w:pStyle w:val="Version"/>
      </w:pPr>
      <w:r>
        <w:t>Version</w:t>
      </w:r>
    </w:p>
    <w:p w:rsidR="00D85843" w:rsidRDefault="00D85843" w:rsidP="003B6328">
      <w:pPr>
        <w:pStyle w:val="Version"/>
        <w:sectPr w:rsidR="00D85843">
          <w:pgSz w:w="12240" w:h="15840"/>
          <w:pgMar w:top="1440" w:right="1440" w:bottom="1440" w:left="1440" w:header="720" w:footer="720" w:gutter="0"/>
          <w:cols w:space="720"/>
          <w:docGrid w:linePitch="360"/>
        </w:sectPr>
      </w:pPr>
    </w:p>
    <w:sdt>
      <w:sdtPr>
        <w:rPr>
          <w:rFonts w:ascii="Arial" w:eastAsiaTheme="minorHAnsi" w:hAnsi="Arial" w:cstheme="minorBidi"/>
          <w:color w:val="auto"/>
          <w:sz w:val="20"/>
          <w:szCs w:val="22"/>
        </w:rPr>
        <w:id w:val="193892287"/>
        <w:docPartObj>
          <w:docPartGallery w:val="Table of Contents"/>
          <w:docPartUnique/>
        </w:docPartObj>
      </w:sdtPr>
      <w:sdtEndPr>
        <w:rPr>
          <w:b/>
          <w:bCs/>
          <w:noProof/>
        </w:rPr>
      </w:sdtEndPr>
      <w:sdtContent>
        <w:p w:rsidR="001264F2" w:rsidRDefault="001264F2">
          <w:pPr>
            <w:pStyle w:val="TOCHeading"/>
          </w:pPr>
          <w:r>
            <w:t>Contents</w:t>
          </w:r>
        </w:p>
        <w:p w:rsidR="00256C65" w:rsidRDefault="001264F2">
          <w:pPr>
            <w:pStyle w:val="TOC1"/>
            <w:tabs>
              <w:tab w:val="right" w:leader="dot" w:pos="9350"/>
            </w:tabs>
            <w:rPr>
              <w:rFonts w:asciiTheme="minorHAnsi" w:hAnsiTheme="minorHAnsi" w:cstheme="minorBidi"/>
              <w:b w:val="0"/>
              <w:noProof/>
              <w:sz w:val="22"/>
            </w:rPr>
          </w:pPr>
          <w:r>
            <w:rPr>
              <w:bCs/>
              <w:noProof/>
            </w:rPr>
            <w:fldChar w:fldCharType="begin"/>
          </w:r>
          <w:r>
            <w:rPr>
              <w:bCs/>
              <w:noProof/>
            </w:rPr>
            <w:instrText xml:space="preserve"> TOC \o "1-3" \h \z \u </w:instrText>
          </w:r>
          <w:r>
            <w:rPr>
              <w:bCs/>
              <w:noProof/>
            </w:rPr>
            <w:fldChar w:fldCharType="separate"/>
          </w:r>
          <w:hyperlink w:anchor="_Toc124360206" w:history="1">
            <w:r w:rsidR="00256C65" w:rsidRPr="006F20B4">
              <w:rPr>
                <w:rStyle w:val="Hyperlink"/>
                <w:noProof/>
              </w:rPr>
              <w:t>About this template</w:t>
            </w:r>
            <w:r w:rsidR="00256C65">
              <w:rPr>
                <w:noProof/>
                <w:webHidden/>
              </w:rPr>
              <w:tab/>
            </w:r>
            <w:r w:rsidR="00256C65">
              <w:rPr>
                <w:noProof/>
                <w:webHidden/>
              </w:rPr>
              <w:fldChar w:fldCharType="begin"/>
            </w:r>
            <w:r w:rsidR="00256C65">
              <w:rPr>
                <w:noProof/>
                <w:webHidden/>
              </w:rPr>
              <w:instrText xml:space="preserve"> PAGEREF _Toc124360206 \h </w:instrText>
            </w:r>
            <w:r w:rsidR="00256C65">
              <w:rPr>
                <w:noProof/>
                <w:webHidden/>
              </w:rPr>
            </w:r>
            <w:r w:rsidR="00256C65">
              <w:rPr>
                <w:noProof/>
                <w:webHidden/>
              </w:rPr>
              <w:fldChar w:fldCharType="separate"/>
            </w:r>
            <w:r w:rsidR="00F560BD">
              <w:rPr>
                <w:noProof/>
                <w:webHidden/>
              </w:rPr>
              <w:t>2</w:t>
            </w:r>
            <w:r w:rsidR="00256C65">
              <w:rPr>
                <w:noProof/>
                <w:webHidden/>
              </w:rPr>
              <w:fldChar w:fldCharType="end"/>
            </w:r>
          </w:hyperlink>
        </w:p>
        <w:p w:rsidR="00256C65" w:rsidRDefault="000133E4">
          <w:pPr>
            <w:pStyle w:val="TOC1"/>
            <w:tabs>
              <w:tab w:val="right" w:leader="dot" w:pos="9350"/>
            </w:tabs>
            <w:rPr>
              <w:rFonts w:asciiTheme="minorHAnsi" w:hAnsiTheme="minorHAnsi" w:cstheme="minorBidi"/>
              <w:b w:val="0"/>
              <w:noProof/>
              <w:sz w:val="22"/>
            </w:rPr>
          </w:pPr>
          <w:hyperlink w:anchor="_Toc124360207" w:history="1">
            <w:r w:rsidR="00256C65" w:rsidRPr="006F20B4">
              <w:rPr>
                <w:rStyle w:val="Hyperlink"/>
                <w:noProof/>
              </w:rPr>
              <w:t>Cover page</w:t>
            </w:r>
            <w:r w:rsidR="00256C65">
              <w:rPr>
                <w:noProof/>
                <w:webHidden/>
              </w:rPr>
              <w:tab/>
            </w:r>
            <w:r w:rsidR="00256C65">
              <w:rPr>
                <w:noProof/>
                <w:webHidden/>
              </w:rPr>
              <w:fldChar w:fldCharType="begin"/>
            </w:r>
            <w:r w:rsidR="00256C65">
              <w:rPr>
                <w:noProof/>
                <w:webHidden/>
              </w:rPr>
              <w:instrText xml:space="preserve"> PAGEREF _Toc124360207 \h </w:instrText>
            </w:r>
            <w:r w:rsidR="00256C65">
              <w:rPr>
                <w:noProof/>
                <w:webHidden/>
              </w:rPr>
            </w:r>
            <w:r w:rsidR="00256C65">
              <w:rPr>
                <w:noProof/>
                <w:webHidden/>
              </w:rPr>
              <w:fldChar w:fldCharType="separate"/>
            </w:r>
            <w:r w:rsidR="00F560BD">
              <w:rPr>
                <w:noProof/>
                <w:webHidden/>
              </w:rPr>
              <w:t>2</w:t>
            </w:r>
            <w:r w:rsidR="00256C65">
              <w:rPr>
                <w:noProof/>
                <w:webHidden/>
              </w:rPr>
              <w:fldChar w:fldCharType="end"/>
            </w:r>
          </w:hyperlink>
        </w:p>
        <w:p w:rsidR="00256C65" w:rsidRDefault="000133E4">
          <w:pPr>
            <w:pStyle w:val="TOC1"/>
            <w:tabs>
              <w:tab w:val="right" w:leader="dot" w:pos="9350"/>
            </w:tabs>
            <w:rPr>
              <w:rFonts w:asciiTheme="minorHAnsi" w:hAnsiTheme="minorHAnsi" w:cstheme="minorBidi"/>
              <w:b w:val="0"/>
              <w:noProof/>
              <w:sz w:val="22"/>
            </w:rPr>
          </w:pPr>
          <w:hyperlink w:anchor="_Toc124360208" w:history="1">
            <w:r w:rsidR="00256C65" w:rsidRPr="006F20B4">
              <w:rPr>
                <w:rStyle w:val="Hyperlink"/>
                <w:noProof/>
              </w:rPr>
              <w:t>Contents</w:t>
            </w:r>
            <w:r w:rsidR="00256C65">
              <w:rPr>
                <w:noProof/>
                <w:webHidden/>
              </w:rPr>
              <w:tab/>
            </w:r>
            <w:r w:rsidR="00256C65">
              <w:rPr>
                <w:noProof/>
                <w:webHidden/>
              </w:rPr>
              <w:fldChar w:fldCharType="begin"/>
            </w:r>
            <w:r w:rsidR="00256C65">
              <w:rPr>
                <w:noProof/>
                <w:webHidden/>
              </w:rPr>
              <w:instrText xml:space="preserve"> PAGEREF _Toc124360208 \h </w:instrText>
            </w:r>
            <w:r w:rsidR="00256C65">
              <w:rPr>
                <w:noProof/>
                <w:webHidden/>
              </w:rPr>
            </w:r>
            <w:r w:rsidR="00256C65">
              <w:rPr>
                <w:noProof/>
                <w:webHidden/>
              </w:rPr>
              <w:fldChar w:fldCharType="separate"/>
            </w:r>
            <w:r w:rsidR="00F560BD">
              <w:rPr>
                <w:noProof/>
                <w:webHidden/>
              </w:rPr>
              <w:t>2</w:t>
            </w:r>
            <w:r w:rsidR="00256C65">
              <w:rPr>
                <w:noProof/>
                <w:webHidden/>
              </w:rPr>
              <w:fldChar w:fldCharType="end"/>
            </w:r>
          </w:hyperlink>
        </w:p>
        <w:p w:rsidR="00256C65" w:rsidRDefault="000133E4">
          <w:pPr>
            <w:pStyle w:val="TOC1"/>
            <w:tabs>
              <w:tab w:val="right" w:leader="dot" w:pos="9350"/>
            </w:tabs>
            <w:rPr>
              <w:rFonts w:asciiTheme="minorHAnsi" w:hAnsiTheme="minorHAnsi" w:cstheme="minorBidi"/>
              <w:b w:val="0"/>
              <w:noProof/>
              <w:sz w:val="22"/>
            </w:rPr>
          </w:pPr>
          <w:hyperlink w:anchor="_Toc124360209" w:history="1">
            <w:r w:rsidR="00256C65" w:rsidRPr="006F20B4">
              <w:rPr>
                <w:rStyle w:val="Hyperlink"/>
                <w:noProof/>
              </w:rPr>
              <w:t>Heading 1</w:t>
            </w:r>
            <w:r w:rsidR="00256C65">
              <w:rPr>
                <w:noProof/>
                <w:webHidden/>
              </w:rPr>
              <w:tab/>
            </w:r>
            <w:r w:rsidR="00256C65">
              <w:rPr>
                <w:noProof/>
                <w:webHidden/>
              </w:rPr>
              <w:fldChar w:fldCharType="begin"/>
            </w:r>
            <w:r w:rsidR="00256C65">
              <w:rPr>
                <w:noProof/>
                <w:webHidden/>
              </w:rPr>
              <w:instrText xml:space="preserve"> PAGEREF _Toc124360209 \h </w:instrText>
            </w:r>
            <w:r w:rsidR="00256C65">
              <w:rPr>
                <w:noProof/>
                <w:webHidden/>
              </w:rPr>
            </w:r>
            <w:r w:rsidR="00256C65">
              <w:rPr>
                <w:noProof/>
                <w:webHidden/>
              </w:rPr>
              <w:fldChar w:fldCharType="separate"/>
            </w:r>
            <w:r w:rsidR="00F560BD">
              <w:rPr>
                <w:noProof/>
                <w:webHidden/>
              </w:rPr>
              <w:t>2</w:t>
            </w:r>
            <w:r w:rsidR="00256C65">
              <w:rPr>
                <w:noProof/>
                <w:webHidden/>
              </w:rPr>
              <w:fldChar w:fldCharType="end"/>
            </w:r>
          </w:hyperlink>
        </w:p>
        <w:p w:rsidR="00256C65" w:rsidRDefault="000133E4">
          <w:pPr>
            <w:pStyle w:val="TOC2"/>
            <w:tabs>
              <w:tab w:val="right" w:leader="dot" w:pos="9350"/>
            </w:tabs>
            <w:rPr>
              <w:rFonts w:asciiTheme="minorHAnsi" w:hAnsiTheme="minorHAnsi" w:cstheme="minorBidi"/>
              <w:noProof/>
              <w:sz w:val="22"/>
            </w:rPr>
          </w:pPr>
          <w:hyperlink w:anchor="_Toc124360210" w:history="1">
            <w:r w:rsidR="00256C65" w:rsidRPr="006F20B4">
              <w:rPr>
                <w:rStyle w:val="Hyperlink"/>
                <w:noProof/>
              </w:rPr>
              <w:t>Heading 2</w:t>
            </w:r>
            <w:r w:rsidR="00256C65">
              <w:rPr>
                <w:noProof/>
                <w:webHidden/>
              </w:rPr>
              <w:tab/>
            </w:r>
            <w:r w:rsidR="00256C65">
              <w:rPr>
                <w:noProof/>
                <w:webHidden/>
              </w:rPr>
              <w:fldChar w:fldCharType="begin"/>
            </w:r>
            <w:r w:rsidR="00256C65">
              <w:rPr>
                <w:noProof/>
                <w:webHidden/>
              </w:rPr>
              <w:instrText xml:space="preserve"> PAGEREF _Toc124360210 \h </w:instrText>
            </w:r>
            <w:r w:rsidR="00256C65">
              <w:rPr>
                <w:noProof/>
                <w:webHidden/>
              </w:rPr>
            </w:r>
            <w:r w:rsidR="00256C65">
              <w:rPr>
                <w:noProof/>
                <w:webHidden/>
              </w:rPr>
              <w:fldChar w:fldCharType="separate"/>
            </w:r>
            <w:r w:rsidR="00F560BD">
              <w:rPr>
                <w:noProof/>
                <w:webHidden/>
              </w:rPr>
              <w:t>2</w:t>
            </w:r>
            <w:r w:rsidR="00256C65">
              <w:rPr>
                <w:noProof/>
                <w:webHidden/>
              </w:rPr>
              <w:fldChar w:fldCharType="end"/>
            </w:r>
          </w:hyperlink>
        </w:p>
        <w:p w:rsidR="00256C65" w:rsidRDefault="000133E4">
          <w:pPr>
            <w:pStyle w:val="TOC2"/>
            <w:tabs>
              <w:tab w:val="right" w:leader="dot" w:pos="9350"/>
            </w:tabs>
            <w:rPr>
              <w:rFonts w:asciiTheme="minorHAnsi" w:hAnsiTheme="minorHAnsi" w:cstheme="minorBidi"/>
              <w:noProof/>
              <w:sz w:val="22"/>
            </w:rPr>
          </w:pPr>
          <w:hyperlink w:anchor="_Toc124360211" w:history="1">
            <w:r w:rsidR="00256C65" w:rsidRPr="006F20B4">
              <w:rPr>
                <w:rStyle w:val="Hyperlink"/>
                <w:noProof/>
              </w:rPr>
              <w:t>Heading 2 with more text</w:t>
            </w:r>
            <w:r w:rsidR="00256C65">
              <w:rPr>
                <w:noProof/>
                <w:webHidden/>
              </w:rPr>
              <w:tab/>
            </w:r>
            <w:r w:rsidR="00256C65">
              <w:rPr>
                <w:noProof/>
                <w:webHidden/>
              </w:rPr>
              <w:fldChar w:fldCharType="begin"/>
            </w:r>
            <w:r w:rsidR="00256C65">
              <w:rPr>
                <w:noProof/>
                <w:webHidden/>
              </w:rPr>
              <w:instrText xml:space="preserve"> PAGEREF _Toc124360211 \h </w:instrText>
            </w:r>
            <w:r w:rsidR="00256C65">
              <w:rPr>
                <w:noProof/>
                <w:webHidden/>
              </w:rPr>
              <w:fldChar w:fldCharType="separate"/>
            </w:r>
            <w:r w:rsidR="00F560BD">
              <w:rPr>
                <w:b/>
                <w:bCs/>
                <w:noProof/>
                <w:webHidden/>
              </w:rPr>
              <w:t>Error! Bookmark not defined.</w:t>
            </w:r>
            <w:r w:rsidR="00256C65">
              <w:rPr>
                <w:noProof/>
                <w:webHidden/>
              </w:rPr>
              <w:fldChar w:fldCharType="end"/>
            </w:r>
          </w:hyperlink>
        </w:p>
        <w:p w:rsidR="00256C65" w:rsidRDefault="000133E4">
          <w:pPr>
            <w:pStyle w:val="TOC3"/>
            <w:tabs>
              <w:tab w:val="right" w:leader="dot" w:pos="9350"/>
            </w:tabs>
            <w:rPr>
              <w:rFonts w:asciiTheme="minorHAnsi" w:hAnsiTheme="minorHAnsi" w:cstheme="minorBidi"/>
              <w:noProof/>
              <w:sz w:val="22"/>
            </w:rPr>
          </w:pPr>
          <w:hyperlink w:anchor="_Toc124360212" w:history="1">
            <w:r w:rsidR="00256C65" w:rsidRPr="006F20B4">
              <w:rPr>
                <w:rStyle w:val="Hyperlink"/>
                <w:noProof/>
              </w:rPr>
              <w:t>Heading 3</w:t>
            </w:r>
            <w:r w:rsidR="00256C65">
              <w:rPr>
                <w:noProof/>
                <w:webHidden/>
              </w:rPr>
              <w:tab/>
            </w:r>
            <w:r w:rsidR="00256C65">
              <w:rPr>
                <w:noProof/>
                <w:webHidden/>
              </w:rPr>
              <w:fldChar w:fldCharType="begin"/>
            </w:r>
            <w:r w:rsidR="00256C65">
              <w:rPr>
                <w:noProof/>
                <w:webHidden/>
              </w:rPr>
              <w:instrText xml:space="preserve"> PAGEREF _Toc124360212 \h </w:instrText>
            </w:r>
            <w:r w:rsidR="00256C65">
              <w:rPr>
                <w:noProof/>
                <w:webHidden/>
              </w:rPr>
            </w:r>
            <w:r w:rsidR="00256C65">
              <w:rPr>
                <w:noProof/>
                <w:webHidden/>
              </w:rPr>
              <w:fldChar w:fldCharType="separate"/>
            </w:r>
            <w:r w:rsidR="00F560BD">
              <w:rPr>
                <w:noProof/>
                <w:webHidden/>
              </w:rPr>
              <w:t>2</w:t>
            </w:r>
            <w:r w:rsidR="00256C65">
              <w:rPr>
                <w:noProof/>
                <w:webHidden/>
              </w:rPr>
              <w:fldChar w:fldCharType="end"/>
            </w:r>
          </w:hyperlink>
        </w:p>
        <w:p w:rsidR="00256C65" w:rsidRDefault="000133E4">
          <w:pPr>
            <w:pStyle w:val="TOC1"/>
            <w:tabs>
              <w:tab w:val="right" w:leader="dot" w:pos="9350"/>
            </w:tabs>
            <w:rPr>
              <w:rFonts w:asciiTheme="minorHAnsi" w:hAnsiTheme="minorHAnsi" w:cstheme="minorBidi"/>
              <w:b w:val="0"/>
              <w:noProof/>
              <w:sz w:val="22"/>
            </w:rPr>
          </w:pPr>
          <w:hyperlink w:anchor="_Toc124360213" w:history="1">
            <w:r w:rsidR="00256C65" w:rsidRPr="006F20B4">
              <w:rPr>
                <w:rStyle w:val="Hyperlink"/>
                <w:noProof/>
              </w:rPr>
              <w:t>Lists</w:t>
            </w:r>
            <w:r w:rsidR="00256C65">
              <w:rPr>
                <w:noProof/>
                <w:webHidden/>
              </w:rPr>
              <w:tab/>
            </w:r>
            <w:r w:rsidR="00256C65">
              <w:rPr>
                <w:noProof/>
                <w:webHidden/>
              </w:rPr>
              <w:fldChar w:fldCharType="begin"/>
            </w:r>
            <w:r w:rsidR="00256C65">
              <w:rPr>
                <w:noProof/>
                <w:webHidden/>
              </w:rPr>
              <w:instrText xml:space="preserve"> PAGEREF _Toc124360213 \h </w:instrText>
            </w:r>
            <w:r w:rsidR="00256C65">
              <w:rPr>
                <w:noProof/>
                <w:webHidden/>
              </w:rPr>
            </w:r>
            <w:r w:rsidR="00256C65">
              <w:rPr>
                <w:noProof/>
                <w:webHidden/>
              </w:rPr>
              <w:fldChar w:fldCharType="separate"/>
            </w:r>
            <w:r w:rsidR="00F560BD">
              <w:rPr>
                <w:noProof/>
                <w:webHidden/>
              </w:rPr>
              <w:t>2</w:t>
            </w:r>
            <w:r w:rsidR="00256C65">
              <w:rPr>
                <w:noProof/>
                <w:webHidden/>
              </w:rPr>
              <w:fldChar w:fldCharType="end"/>
            </w:r>
          </w:hyperlink>
        </w:p>
        <w:p w:rsidR="00256C65" w:rsidRDefault="000133E4">
          <w:pPr>
            <w:pStyle w:val="TOC2"/>
            <w:tabs>
              <w:tab w:val="right" w:leader="dot" w:pos="9350"/>
            </w:tabs>
            <w:rPr>
              <w:rFonts w:asciiTheme="minorHAnsi" w:hAnsiTheme="minorHAnsi" w:cstheme="minorBidi"/>
              <w:noProof/>
              <w:sz w:val="22"/>
            </w:rPr>
          </w:pPr>
          <w:hyperlink w:anchor="_Toc124360214" w:history="1">
            <w:r w:rsidR="00256C65" w:rsidRPr="006F20B4">
              <w:rPr>
                <w:rStyle w:val="Hyperlink"/>
                <w:noProof/>
              </w:rPr>
              <w:t>Bulleted (Unordered) Lists</w:t>
            </w:r>
            <w:r w:rsidR="00256C65">
              <w:rPr>
                <w:noProof/>
                <w:webHidden/>
              </w:rPr>
              <w:tab/>
            </w:r>
            <w:r w:rsidR="00256C65">
              <w:rPr>
                <w:noProof/>
                <w:webHidden/>
              </w:rPr>
              <w:fldChar w:fldCharType="begin"/>
            </w:r>
            <w:r w:rsidR="00256C65">
              <w:rPr>
                <w:noProof/>
                <w:webHidden/>
              </w:rPr>
              <w:instrText xml:space="preserve"> PAGEREF _Toc124360214 \h </w:instrText>
            </w:r>
            <w:r w:rsidR="00256C65">
              <w:rPr>
                <w:noProof/>
                <w:webHidden/>
              </w:rPr>
            </w:r>
            <w:r w:rsidR="00256C65">
              <w:rPr>
                <w:noProof/>
                <w:webHidden/>
              </w:rPr>
              <w:fldChar w:fldCharType="separate"/>
            </w:r>
            <w:r w:rsidR="00F560BD">
              <w:rPr>
                <w:noProof/>
                <w:webHidden/>
              </w:rPr>
              <w:t>2</w:t>
            </w:r>
            <w:r w:rsidR="00256C65">
              <w:rPr>
                <w:noProof/>
                <w:webHidden/>
              </w:rPr>
              <w:fldChar w:fldCharType="end"/>
            </w:r>
          </w:hyperlink>
        </w:p>
        <w:p w:rsidR="00256C65" w:rsidRDefault="000133E4">
          <w:pPr>
            <w:pStyle w:val="TOC2"/>
            <w:tabs>
              <w:tab w:val="right" w:leader="dot" w:pos="9350"/>
            </w:tabs>
            <w:rPr>
              <w:rFonts w:asciiTheme="minorHAnsi" w:hAnsiTheme="minorHAnsi" w:cstheme="minorBidi"/>
              <w:noProof/>
              <w:sz w:val="22"/>
            </w:rPr>
          </w:pPr>
          <w:hyperlink w:anchor="_Toc124360215" w:history="1">
            <w:r w:rsidR="00256C65" w:rsidRPr="006F20B4">
              <w:rPr>
                <w:rStyle w:val="Hyperlink"/>
                <w:noProof/>
              </w:rPr>
              <w:t>Numbered (Ordered) Lists</w:t>
            </w:r>
            <w:r w:rsidR="00256C65">
              <w:rPr>
                <w:noProof/>
                <w:webHidden/>
              </w:rPr>
              <w:tab/>
            </w:r>
            <w:r w:rsidR="00256C65">
              <w:rPr>
                <w:noProof/>
                <w:webHidden/>
              </w:rPr>
              <w:fldChar w:fldCharType="begin"/>
            </w:r>
            <w:r w:rsidR="00256C65">
              <w:rPr>
                <w:noProof/>
                <w:webHidden/>
              </w:rPr>
              <w:instrText xml:space="preserve"> PAGEREF _Toc124360215 \h </w:instrText>
            </w:r>
            <w:r w:rsidR="00256C65">
              <w:rPr>
                <w:noProof/>
                <w:webHidden/>
              </w:rPr>
            </w:r>
            <w:r w:rsidR="00256C65">
              <w:rPr>
                <w:noProof/>
                <w:webHidden/>
              </w:rPr>
              <w:fldChar w:fldCharType="separate"/>
            </w:r>
            <w:r w:rsidR="00F560BD">
              <w:rPr>
                <w:noProof/>
                <w:webHidden/>
              </w:rPr>
              <w:t>2</w:t>
            </w:r>
            <w:r w:rsidR="00256C65">
              <w:rPr>
                <w:noProof/>
                <w:webHidden/>
              </w:rPr>
              <w:fldChar w:fldCharType="end"/>
            </w:r>
          </w:hyperlink>
        </w:p>
        <w:p w:rsidR="00256C65" w:rsidRDefault="000133E4">
          <w:pPr>
            <w:pStyle w:val="TOC2"/>
            <w:tabs>
              <w:tab w:val="right" w:leader="dot" w:pos="9350"/>
            </w:tabs>
            <w:rPr>
              <w:rFonts w:asciiTheme="minorHAnsi" w:hAnsiTheme="minorHAnsi" w:cstheme="minorBidi"/>
              <w:noProof/>
              <w:sz w:val="22"/>
            </w:rPr>
          </w:pPr>
          <w:hyperlink w:anchor="_Toc124360216" w:history="1">
            <w:r w:rsidR="00256C65" w:rsidRPr="006F20B4">
              <w:rPr>
                <w:rStyle w:val="Hyperlink"/>
                <w:noProof/>
              </w:rPr>
              <w:t>Indented text</w:t>
            </w:r>
            <w:r w:rsidR="00256C65">
              <w:rPr>
                <w:noProof/>
                <w:webHidden/>
              </w:rPr>
              <w:tab/>
            </w:r>
            <w:r w:rsidR="00256C65">
              <w:rPr>
                <w:noProof/>
                <w:webHidden/>
              </w:rPr>
              <w:fldChar w:fldCharType="begin"/>
            </w:r>
            <w:r w:rsidR="00256C65">
              <w:rPr>
                <w:noProof/>
                <w:webHidden/>
              </w:rPr>
              <w:instrText xml:space="preserve"> PAGEREF _Toc124360216 \h </w:instrText>
            </w:r>
            <w:r w:rsidR="00256C65">
              <w:rPr>
                <w:noProof/>
                <w:webHidden/>
              </w:rPr>
            </w:r>
            <w:r w:rsidR="00256C65">
              <w:rPr>
                <w:noProof/>
                <w:webHidden/>
              </w:rPr>
              <w:fldChar w:fldCharType="separate"/>
            </w:r>
            <w:r w:rsidR="00F560BD">
              <w:rPr>
                <w:noProof/>
                <w:webHidden/>
              </w:rPr>
              <w:t>2</w:t>
            </w:r>
            <w:r w:rsidR="00256C65">
              <w:rPr>
                <w:noProof/>
                <w:webHidden/>
              </w:rPr>
              <w:fldChar w:fldCharType="end"/>
            </w:r>
          </w:hyperlink>
        </w:p>
        <w:p w:rsidR="00256C65" w:rsidRDefault="000133E4">
          <w:pPr>
            <w:pStyle w:val="TOC1"/>
            <w:tabs>
              <w:tab w:val="right" w:leader="dot" w:pos="9350"/>
            </w:tabs>
            <w:rPr>
              <w:rFonts w:asciiTheme="minorHAnsi" w:hAnsiTheme="minorHAnsi" w:cstheme="minorBidi"/>
              <w:b w:val="0"/>
              <w:noProof/>
              <w:sz w:val="22"/>
            </w:rPr>
          </w:pPr>
          <w:hyperlink w:anchor="_Toc124360217" w:history="1">
            <w:r w:rsidR="00256C65" w:rsidRPr="006F20B4">
              <w:rPr>
                <w:rStyle w:val="Hyperlink"/>
                <w:noProof/>
              </w:rPr>
              <w:t>Special Paragraphs</w:t>
            </w:r>
            <w:r w:rsidR="00256C65">
              <w:rPr>
                <w:noProof/>
                <w:webHidden/>
              </w:rPr>
              <w:tab/>
            </w:r>
            <w:r w:rsidR="00256C65">
              <w:rPr>
                <w:noProof/>
                <w:webHidden/>
              </w:rPr>
              <w:fldChar w:fldCharType="begin"/>
            </w:r>
            <w:r w:rsidR="00256C65">
              <w:rPr>
                <w:noProof/>
                <w:webHidden/>
              </w:rPr>
              <w:instrText xml:space="preserve"> PAGEREF _Toc124360217 \h </w:instrText>
            </w:r>
            <w:r w:rsidR="00256C65">
              <w:rPr>
                <w:noProof/>
                <w:webHidden/>
              </w:rPr>
            </w:r>
            <w:r w:rsidR="00256C65">
              <w:rPr>
                <w:noProof/>
                <w:webHidden/>
              </w:rPr>
              <w:fldChar w:fldCharType="separate"/>
            </w:r>
            <w:r w:rsidR="00F560BD">
              <w:rPr>
                <w:noProof/>
                <w:webHidden/>
              </w:rPr>
              <w:t>2</w:t>
            </w:r>
            <w:r w:rsidR="00256C65">
              <w:rPr>
                <w:noProof/>
                <w:webHidden/>
              </w:rPr>
              <w:fldChar w:fldCharType="end"/>
            </w:r>
          </w:hyperlink>
        </w:p>
        <w:p w:rsidR="00256C65" w:rsidRDefault="000133E4">
          <w:pPr>
            <w:pStyle w:val="TOC1"/>
            <w:tabs>
              <w:tab w:val="right" w:leader="dot" w:pos="9350"/>
            </w:tabs>
            <w:rPr>
              <w:rFonts w:asciiTheme="minorHAnsi" w:hAnsiTheme="minorHAnsi" w:cstheme="minorBidi"/>
              <w:b w:val="0"/>
              <w:noProof/>
              <w:sz w:val="22"/>
            </w:rPr>
          </w:pPr>
          <w:hyperlink w:anchor="_Toc124360218" w:history="1">
            <w:r w:rsidR="00256C65" w:rsidRPr="006F20B4">
              <w:rPr>
                <w:rStyle w:val="Hyperlink"/>
                <w:noProof/>
              </w:rPr>
              <w:t>Inline Formatting</w:t>
            </w:r>
            <w:r w:rsidR="00256C65">
              <w:rPr>
                <w:noProof/>
                <w:webHidden/>
              </w:rPr>
              <w:tab/>
            </w:r>
            <w:r w:rsidR="00256C65">
              <w:rPr>
                <w:noProof/>
                <w:webHidden/>
              </w:rPr>
              <w:fldChar w:fldCharType="begin"/>
            </w:r>
            <w:r w:rsidR="00256C65">
              <w:rPr>
                <w:noProof/>
                <w:webHidden/>
              </w:rPr>
              <w:instrText xml:space="preserve"> PAGEREF _Toc124360218 \h </w:instrText>
            </w:r>
            <w:r w:rsidR="00256C65">
              <w:rPr>
                <w:noProof/>
                <w:webHidden/>
              </w:rPr>
            </w:r>
            <w:r w:rsidR="00256C65">
              <w:rPr>
                <w:noProof/>
                <w:webHidden/>
              </w:rPr>
              <w:fldChar w:fldCharType="separate"/>
            </w:r>
            <w:r w:rsidR="00F560BD">
              <w:rPr>
                <w:noProof/>
                <w:webHidden/>
              </w:rPr>
              <w:t>2</w:t>
            </w:r>
            <w:r w:rsidR="00256C65">
              <w:rPr>
                <w:noProof/>
                <w:webHidden/>
              </w:rPr>
              <w:fldChar w:fldCharType="end"/>
            </w:r>
          </w:hyperlink>
        </w:p>
        <w:p w:rsidR="00256C65" w:rsidRDefault="000133E4">
          <w:pPr>
            <w:pStyle w:val="TOC1"/>
            <w:tabs>
              <w:tab w:val="right" w:leader="dot" w:pos="9350"/>
            </w:tabs>
            <w:rPr>
              <w:rFonts w:asciiTheme="minorHAnsi" w:hAnsiTheme="minorHAnsi" w:cstheme="minorBidi"/>
              <w:b w:val="0"/>
              <w:noProof/>
              <w:sz w:val="22"/>
            </w:rPr>
          </w:pPr>
          <w:hyperlink w:anchor="_Toc124360219" w:history="1">
            <w:r w:rsidR="00256C65" w:rsidRPr="006F20B4">
              <w:rPr>
                <w:rStyle w:val="Hyperlink"/>
                <w:noProof/>
              </w:rPr>
              <w:t>Lorem ipsum dolor</w:t>
            </w:r>
            <w:r w:rsidR="00256C65">
              <w:rPr>
                <w:noProof/>
                <w:webHidden/>
              </w:rPr>
              <w:tab/>
            </w:r>
            <w:r w:rsidR="00256C65">
              <w:rPr>
                <w:noProof/>
                <w:webHidden/>
              </w:rPr>
              <w:fldChar w:fldCharType="begin"/>
            </w:r>
            <w:r w:rsidR="00256C65">
              <w:rPr>
                <w:noProof/>
                <w:webHidden/>
              </w:rPr>
              <w:instrText xml:space="preserve"> PAGEREF _Toc124360219 \h </w:instrText>
            </w:r>
            <w:r w:rsidR="00256C65">
              <w:rPr>
                <w:noProof/>
                <w:webHidden/>
              </w:rPr>
            </w:r>
            <w:r w:rsidR="00256C65">
              <w:rPr>
                <w:noProof/>
                <w:webHidden/>
              </w:rPr>
              <w:fldChar w:fldCharType="separate"/>
            </w:r>
            <w:r w:rsidR="00F560BD">
              <w:rPr>
                <w:noProof/>
                <w:webHidden/>
              </w:rPr>
              <w:t>2</w:t>
            </w:r>
            <w:r w:rsidR="00256C65">
              <w:rPr>
                <w:noProof/>
                <w:webHidden/>
              </w:rPr>
              <w:fldChar w:fldCharType="end"/>
            </w:r>
          </w:hyperlink>
        </w:p>
        <w:p w:rsidR="00256C65" w:rsidRDefault="000133E4">
          <w:pPr>
            <w:pStyle w:val="TOC2"/>
            <w:tabs>
              <w:tab w:val="right" w:leader="dot" w:pos="9350"/>
            </w:tabs>
            <w:rPr>
              <w:rFonts w:asciiTheme="minorHAnsi" w:hAnsiTheme="minorHAnsi" w:cstheme="minorBidi"/>
              <w:noProof/>
              <w:sz w:val="22"/>
            </w:rPr>
          </w:pPr>
          <w:hyperlink w:anchor="_Toc124360220" w:history="1">
            <w:r w:rsidR="00256C65" w:rsidRPr="006F20B4">
              <w:rPr>
                <w:rStyle w:val="Hyperlink"/>
                <w:noProof/>
              </w:rPr>
              <w:t>Cras at vehicula lorem</w:t>
            </w:r>
            <w:r w:rsidR="00256C65">
              <w:rPr>
                <w:noProof/>
                <w:webHidden/>
              </w:rPr>
              <w:tab/>
            </w:r>
            <w:r w:rsidR="00256C65">
              <w:rPr>
                <w:noProof/>
                <w:webHidden/>
              </w:rPr>
              <w:fldChar w:fldCharType="begin"/>
            </w:r>
            <w:r w:rsidR="00256C65">
              <w:rPr>
                <w:noProof/>
                <w:webHidden/>
              </w:rPr>
              <w:instrText xml:space="preserve"> PAGEREF _Toc124360220 \h </w:instrText>
            </w:r>
            <w:r w:rsidR="00256C65">
              <w:rPr>
                <w:noProof/>
                <w:webHidden/>
              </w:rPr>
            </w:r>
            <w:r w:rsidR="00256C65">
              <w:rPr>
                <w:noProof/>
                <w:webHidden/>
              </w:rPr>
              <w:fldChar w:fldCharType="separate"/>
            </w:r>
            <w:r w:rsidR="00F560BD">
              <w:rPr>
                <w:noProof/>
                <w:webHidden/>
              </w:rPr>
              <w:t>2</w:t>
            </w:r>
            <w:r w:rsidR="00256C65">
              <w:rPr>
                <w:noProof/>
                <w:webHidden/>
              </w:rPr>
              <w:fldChar w:fldCharType="end"/>
            </w:r>
          </w:hyperlink>
        </w:p>
        <w:p w:rsidR="00256C65" w:rsidRDefault="000133E4">
          <w:pPr>
            <w:pStyle w:val="TOC2"/>
            <w:tabs>
              <w:tab w:val="right" w:leader="dot" w:pos="9350"/>
            </w:tabs>
            <w:rPr>
              <w:rFonts w:asciiTheme="minorHAnsi" w:hAnsiTheme="minorHAnsi" w:cstheme="minorBidi"/>
              <w:noProof/>
              <w:sz w:val="22"/>
            </w:rPr>
          </w:pPr>
          <w:hyperlink w:anchor="_Toc124360221" w:history="1">
            <w:r w:rsidR="00256C65" w:rsidRPr="006F20B4">
              <w:rPr>
                <w:rStyle w:val="Hyperlink"/>
                <w:noProof/>
              </w:rPr>
              <w:t>In eget quam vel mauris</w:t>
            </w:r>
            <w:r w:rsidR="00256C65">
              <w:rPr>
                <w:noProof/>
                <w:webHidden/>
              </w:rPr>
              <w:tab/>
            </w:r>
            <w:r w:rsidR="00256C65">
              <w:rPr>
                <w:noProof/>
                <w:webHidden/>
              </w:rPr>
              <w:fldChar w:fldCharType="begin"/>
            </w:r>
            <w:r w:rsidR="00256C65">
              <w:rPr>
                <w:noProof/>
                <w:webHidden/>
              </w:rPr>
              <w:instrText xml:space="preserve"> PAGEREF _Toc124360221 \h </w:instrText>
            </w:r>
            <w:r w:rsidR="00256C65">
              <w:rPr>
                <w:noProof/>
                <w:webHidden/>
              </w:rPr>
            </w:r>
            <w:r w:rsidR="00256C65">
              <w:rPr>
                <w:noProof/>
                <w:webHidden/>
              </w:rPr>
              <w:fldChar w:fldCharType="separate"/>
            </w:r>
            <w:r w:rsidR="00F560BD">
              <w:rPr>
                <w:noProof/>
                <w:webHidden/>
              </w:rPr>
              <w:t>2</w:t>
            </w:r>
            <w:r w:rsidR="00256C65">
              <w:rPr>
                <w:noProof/>
                <w:webHidden/>
              </w:rPr>
              <w:fldChar w:fldCharType="end"/>
            </w:r>
          </w:hyperlink>
        </w:p>
        <w:p w:rsidR="001264F2" w:rsidRDefault="001264F2">
          <w:r>
            <w:rPr>
              <w:b/>
              <w:bCs/>
              <w:noProof/>
            </w:rPr>
            <w:fldChar w:fldCharType="end"/>
          </w:r>
        </w:p>
      </w:sdtContent>
    </w:sdt>
    <w:p w:rsidR="0061481B" w:rsidRDefault="0061481B" w:rsidP="00D85843">
      <w:pPr>
        <w:sectPr w:rsidR="0061481B">
          <w:headerReference w:type="default" r:id="rId8"/>
          <w:footerReference w:type="default" r:id="rId9"/>
          <w:pgSz w:w="12240" w:h="15840"/>
          <w:pgMar w:top="1440" w:right="1440" w:bottom="1440" w:left="1440" w:header="720" w:footer="720" w:gutter="0"/>
          <w:cols w:space="720"/>
          <w:docGrid w:linePitch="360"/>
        </w:sectPr>
      </w:pPr>
    </w:p>
    <w:p w:rsidR="00B9365D" w:rsidRDefault="00B9365D" w:rsidP="0061481B">
      <w:pPr>
        <w:pStyle w:val="Heading1"/>
      </w:pPr>
      <w:bookmarkStart w:id="0" w:name="_Toc124360206"/>
      <w:r>
        <w:lastRenderedPageBreak/>
        <w:t>About this template</w:t>
      </w:r>
      <w:bookmarkEnd w:id="0"/>
    </w:p>
    <w:p w:rsidR="00B9365D" w:rsidRDefault="00B9365D" w:rsidP="00B9365D">
      <w:r>
        <w:t xml:space="preserve">This is an example template for Microsoft Word. </w:t>
      </w:r>
    </w:p>
    <w:p w:rsidR="00B9365D" w:rsidRDefault="00B9365D" w:rsidP="00B9365D">
      <w:r>
        <w:t>Many templates are just the styles, but templates often contain information about the styles as well. They might include information about how to properly apply the styles.</w:t>
      </w:r>
    </w:p>
    <w:p w:rsidR="00B9365D" w:rsidRDefault="00B9365D" w:rsidP="00B9365D">
      <w:pPr>
        <w:pStyle w:val="Heading1"/>
      </w:pPr>
      <w:bookmarkStart w:id="1" w:name="_Toc124360207"/>
      <w:r>
        <w:t>Cover page</w:t>
      </w:r>
      <w:bookmarkEnd w:id="1"/>
    </w:p>
    <w:p w:rsidR="00B9365D" w:rsidRDefault="00B9365D" w:rsidP="00B9365D">
      <w:r>
        <w:t xml:space="preserve">The first page of your document should be a cover page. </w:t>
      </w:r>
    </w:p>
    <w:p w:rsidR="00B9365D" w:rsidRDefault="00B9365D" w:rsidP="00B9365D">
      <w:r>
        <w:t>The headers and footers for the document are set up to be different for the first (cover) page.</w:t>
      </w:r>
    </w:p>
    <w:p w:rsidR="00B9365D" w:rsidRDefault="00B9365D" w:rsidP="00B9365D">
      <w:r>
        <w:t>The first page must start with a paragraph using the CompanyName style. This should contain the name of the company this document is for, such as Middlesex Community College. Use this style only once in the document.</w:t>
      </w:r>
    </w:p>
    <w:p w:rsidR="00B9365D" w:rsidRDefault="00B9365D" w:rsidP="00B9365D">
      <w:r>
        <w:t>The second paragraph must use the style Title. This should be the Product name.</w:t>
      </w:r>
    </w:p>
    <w:p w:rsidR="00B9365D" w:rsidRDefault="00B9365D" w:rsidP="00B9365D">
      <w:r>
        <w:t xml:space="preserve">The third paragraph must use the style Subtitle. This should be the document </w:t>
      </w:r>
      <w:r w:rsidR="00902822">
        <w:t>title.</w:t>
      </w:r>
    </w:p>
    <w:p w:rsidR="00F8181A" w:rsidRDefault="00F8181A" w:rsidP="00B9365D">
      <w:r>
        <w:t>The fourth paragraph must use the style Version. This should be the version number of the product.</w:t>
      </w:r>
    </w:p>
    <w:p w:rsidR="00F8181A" w:rsidRDefault="00F8181A" w:rsidP="00B9365D">
      <w:r>
        <w:t>No other content should be on the first page.</w:t>
      </w:r>
    </w:p>
    <w:p w:rsidR="00F8181A" w:rsidRDefault="00F8181A" w:rsidP="00F8181A">
      <w:pPr>
        <w:pStyle w:val="Heading1"/>
      </w:pPr>
      <w:bookmarkStart w:id="2" w:name="_Toc124360208"/>
      <w:r>
        <w:t>Contents</w:t>
      </w:r>
      <w:bookmarkEnd w:id="2"/>
    </w:p>
    <w:p w:rsidR="00F8181A" w:rsidRDefault="00F8181A" w:rsidP="00F8181A">
      <w:r>
        <w:t>After the cover page should be the table of contents. The template should include this automatically.</w:t>
      </w:r>
    </w:p>
    <w:p w:rsidR="00F8181A" w:rsidRDefault="00F8181A" w:rsidP="00F8181A">
      <w:r>
        <w:t>A good template would explain which headings should be included in the TOC and instructions on how to set it up.</w:t>
      </w:r>
    </w:p>
    <w:p w:rsidR="00F8181A" w:rsidRDefault="00F8181A" w:rsidP="00F8181A">
      <w:r>
        <w:t>Remember to update the table of contents before saving this document as a PDF.</w:t>
      </w:r>
    </w:p>
    <w:p w:rsidR="00F8181A" w:rsidRDefault="00F8181A" w:rsidP="00F8181A">
      <w:pPr>
        <w:pStyle w:val="Steps"/>
      </w:pPr>
      <w:r>
        <w:t>Select the entire document (CTRL+A).</w:t>
      </w:r>
    </w:p>
    <w:p w:rsidR="00F8181A" w:rsidRDefault="00F8181A" w:rsidP="00F8181A">
      <w:pPr>
        <w:pStyle w:val="Steps"/>
      </w:pPr>
      <w:r>
        <w:t>Press F10.</w:t>
      </w:r>
    </w:p>
    <w:p w:rsidR="00F8181A" w:rsidRDefault="00F8181A" w:rsidP="00F8181A">
      <w:pPr>
        <w:pStyle w:val="Steps"/>
      </w:pPr>
      <w:r>
        <w:t xml:space="preserve">If prompted, select </w:t>
      </w:r>
      <w:r w:rsidRPr="00F8181A">
        <w:rPr>
          <w:rStyle w:val="Strong"/>
        </w:rPr>
        <w:t>Update entire table</w:t>
      </w:r>
      <w:r>
        <w:t xml:space="preserve"> and click </w:t>
      </w:r>
      <w:r w:rsidRPr="00F8181A">
        <w:rPr>
          <w:rStyle w:val="Strong"/>
        </w:rPr>
        <w:t>OK</w:t>
      </w:r>
      <w:r>
        <w:t>.</w:t>
      </w:r>
    </w:p>
    <w:p w:rsidR="00F8181A" w:rsidRPr="00F8181A" w:rsidRDefault="00F8181A" w:rsidP="00F8181A">
      <w:r>
        <w:t>After the table of contents, make sure there is a section break to a new page.</w:t>
      </w:r>
    </w:p>
    <w:p w:rsidR="00D85843" w:rsidRDefault="0061481B" w:rsidP="0061481B">
      <w:pPr>
        <w:pStyle w:val="Heading1"/>
      </w:pPr>
      <w:bookmarkStart w:id="3" w:name="_Toc124360209"/>
      <w:r>
        <w:t>Heading 1</w:t>
      </w:r>
      <w:bookmarkEnd w:id="3"/>
    </w:p>
    <w:p w:rsidR="00F8181A" w:rsidRDefault="00F8181A" w:rsidP="009F6941">
      <w:r>
        <w:t xml:space="preserve">Use the Heading 1 style for all top-level headings. </w:t>
      </w:r>
    </w:p>
    <w:p w:rsidR="00F8181A" w:rsidRDefault="00F8181A" w:rsidP="009F6941">
      <w:r>
        <w:lastRenderedPageBreak/>
        <w:t>This template does not have “chapters”. It is intended to be more of a hand out than a book. The first Heading 1 on a page is displayed in the running header. If there is no Heading 1 on the page, the last Heading 1 is used.</w:t>
      </w:r>
    </w:p>
    <w:p w:rsidR="001278AA" w:rsidRDefault="001278AA" w:rsidP="001278AA">
      <w:pPr>
        <w:pStyle w:val="Tip"/>
      </w:pPr>
      <w:r>
        <w:t>Many of the features of Microsoft Word are hard coded to the default styles. For example, the autogenerated table of contents only works with the predefined Heading styles (Heading 1, Heading 2, Heading 3, etc.) When defining your own template, be aware of what automatic features you want to use and make sure you modify default styles instead of creating your own where necessary.</w:t>
      </w:r>
    </w:p>
    <w:p w:rsidR="001278AA" w:rsidRDefault="001278AA" w:rsidP="009F6941">
      <w:r>
        <w:t xml:space="preserve">Body text uses the Normal style. </w:t>
      </w:r>
    </w:p>
    <w:p w:rsidR="009F6941" w:rsidRDefault="009F6941" w:rsidP="009F6941">
      <w:pPr>
        <w:pStyle w:val="Heading2"/>
      </w:pPr>
      <w:bookmarkStart w:id="4" w:name="_Toc124360210"/>
      <w:r>
        <w:t>Heading 2</w:t>
      </w:r>
      <w:bookmarkEnd w:id="4"/>
    </w:p>
    <w:p w:rsidR="001278AA" w:rsidRPr="001278AA" w:rsidRDefault="001278AA" w:rsidP="001278AA">
      <w:r>
        <w:t>Use Heading 2 as the second level heading. Remember whenever possible to have at least two sub-headings per section. Avoid sections with a single sub-heading as much as possible.</w:t>
      </w:r>
    </w:p>
    <w:p w:rsidR="009F6941" w:rsidRDefault="009F6941" w:rsidP="009F6941">
      <w:pPr>
        <w:pStyle w:val="Heading3"/>
      </w:pPr>
      <w:bookmarkStart w:id="5" w:name="_Toc124360212"/>
      <w:r>
        <w:t>Heading 3</w:t>
      </w:r>
      <w:bookmarkEnd w:id="5"/>
    </w:p>
    <w:p w:rsidR="001278AA" w:rsidRPr="001278AA" w:rsidRDefault="001278AA" w:rsidP="001278AA">
      <w:r>
        <w:t>Use Heading 3 as your third level headings.</w:t>
      </w:r>
    </w:p>
    <w:p w:rsidR="00B239D6" w:rsidRDefault="00B239D6" w:rsidP="00B239D6">
      <w:pPr>
        <w:pStyle w:val="Heading4"/>
      </w:pPr>
      <w:r>
        <w:t>Heading 4</w:t>
      </w:r>
    </w:p>
    <w:p w:rsidR="0014635A" w:rsidRDefault="00B239D6" w:rsidP="00B239D6">
      <w:r>
        <w:t>While the fourth level Heading 4 is defined, try to avoid using it. If you’re nesting that deep, you might want to rethink your structure.</w:t>
      </w:r>
    </w:p>
    <w:p w:rsidR="00B239D6" w:rsidRDefault="00B239D6" w:rsidP="00B239D6">
      <w:pPr>
        <w:pStyle w:val="Heading1"/>
      </w:pPr>
      <w:bookmarkStart w:id="6" w:name="_Toc124360213"/>
      <w:r>
        <w:t>Lists</w:t>
      </w:r>
      <w:bookmarkEnd w:id="6"/>
    </w:p>
    <w:p w:rsidR="00B239D6" w:rsidRDefault="00B239D6" w:rsidP="00B239D6">
      <w:r>
        <w:t xml:space="preserve">You will need to use </w:t>
      </w:r>
      <w:r w:rsidRPr="00F560BD">
        <w:rPr>
          <w:b/>
        </w:rPr>
        <w:t>lists</w:t>
      </w:r>
      <w:r>
        <w:t xml:space="preserve"> in your document.</w:t>
      </w:r>
    </w:p>
    <w:p w:rsidR="00B239D6" w:rsidRDefault="00B239D6" w:rsidP="00B239D6">
      <w:r>
        <w:t xml:space="preserve">Remember that you should use styles, do </w:t>
      </w:r>
      <w:r w:rsidRPr="00B239D6">
        <w:rPr>
          <w:rStyle w:val="Emphasis"/>
        </w:rPr>
        <w:t>not</w:t>
      </w:r>
      <w:r>
        <w:t xml:space="preserve"> use the list buttons in the ribbon.</w:t>
      </w:r>
    </w:p>
    <w:p w:rsidR="00B239D6" w:rsidRDefault="00B239D6" w:rsidP="00B239D6">
      <w:pPr>
        <w:pStyle w:val="Heading2"/>
      </w:pPr>
      <w:bookmarkStart w:id="7" w:name="_Toc124360214"/>
      <w:r>
        <w:t>Bulleted (</w:t>
      </w:r>
      <w:r w:rsidR="00256C65">
        <w:t>u</w:t>
      </w:r>
      <w:r>
        <w:t xml:space="preserve">nordered) </w:t>
      </w:r>
      <w:r w:rsidR="00256C65">
        <w:t>l</w:t>
      </w:r>
      <w:r>
        <w:t>ists</w:t>
      </w:r>
      <w:bookmarkEnd w:id="7"/>
    </w:p>
    <w:p w:rsidR="00B239D6" w:rsidRDefault="00B239D6" w:rsidP="00B239D6">
      <w:pPr>
        <w:pStyle w:val="ListParagraph"/>
      </w:pPr>
      <w:r>
        <w:t>This is a List Paragraph. If you need a bulleted list, use the List Paragraph.</w:t>
      </w:r>
    </w:p>
    <w:p w:rsidR="00B239D6" w:rsidRDefault="00B239D6" w:rsidP="00B239D6">
      <w:pPr>
        <w:pStyle w:val="ListParagraph"/>
      </w:pPr>
      <w:r>
        <w:t>The next paragraph should also be a List Paragraph.</w:t>
      </w:r>
    </w:p>
    <w:p w:rsidR="00B239D6" w:rsidRDefault="00B239D6" w:rsidP="00B239D6">
      <w:pPr>
        <w:pStyle w:val="ListParagraph"/>
      </w:pPr>
      <w:r>
        <w:t>This is another List Paragraph, but I am going to keep typing with text until it wraps a line so you can see what it is supposed to look like.</w:t>
      </w:r>
    </w:p>
    <w:p w:rsidR="00B239D6" w:rsidRPr="00F560BD" w:rsidRDefault="00B239D6" w:rsidP="00B239D6">
      <w:pPr>
        <w:pStyle w:val="ListParagraph"/>
        <w:rPr>
          <w:b/>
        </w:rPr>
      </w:pPr>
      <w:r w:rsidRPr="00F560BD">
        <w:rPr>
          <w:b/>
        </w:rPr>
        <w:t>Yet another List Paragraph.</w:t>
      </w:r>
    </w:p>
    <w:p w:rsidR="00B239D6" w:rsidRDefault="00B239D6" w:rsidP="00B239D6">
      <w:pPr>
        <w:pStyle w:val="ListBody"/>
      </w:pPr>
      <w:r>
        <w:t>This is a List Body. If you need a paragraph to line up with a List Paragraph, use a List Body.</w:t>
      </w:r>
    </w:p>
    <w:p w:rsidR="00B239D6" w:rsidRDefault="00B239D6" w:rsidP="00B239D6">
      <w:pPr>
        <w:pStyle w:val="ListBody"/>
      </w:pPr>
      <w:r>
        <w:t>The automatic paragraph after a List Body is another List Body.</w:t>
      </w:r>
    </w:p>
    <w:p w:rsidR="00B239D6" w:rsidRDefault="00B239D6" w:rsidP="00B239D6">
      <w:pPr>
        <w:pStyle w:val="ListParagraph"/>
      </w:pPr>
      <w:r>
        <w:t>To return to the list, you need to apply the List Paragraph.</w:t>
      </w:r>
    </w:p>
    <w:p w:rsidR="00B239D6" w:rsidRPr="00F560BD" w:rsidRDefault="00B239D6" w:rsidP="00B239D6">
      <w:pPr>
        <w:rPr>
          <w:b/>
        </w:rPr>
      </w:pPr>
      <w:bookmarkStart w:id="8" w:name="_GoBack"/>
      <w:r w:rsidRPr="00F560BD">
        <w:rPr>
          <w:b/>
        </w:rPr>
        <w:t>To return to normal, apply the Normal style.</w:t>
      </w:r>
    </w:p>
    <w:bookmarkEnd w:id="8"/>
    <w:p w:rsidR="00B239D6" w:rsidRDefault="00B239D6" w:rsidP="00B239D6">
      <w:r>
        <w:t>This is a very poor template because there is only one level of bullet defined.</w:t>
      </w:r>
    </w:p>
    <w:p w:rsidR="00B239D6" w:rsidRDefault="00B239D6" w:rsidP="00B239D6">
      <w:r>
        <w:t>Minimally, a good template should have three levels of bullets with appropriate indented paragraphs.</w:t>
      </w:r>
    </w:p>
    <w:p w:rsidR="00B239D6" w:rsidRDefault="00B239D6" w:rsidP="00B239D6">
      <w:pPr>
        <w:pStyle w:val="Heading2"/>
      </w:pPr>
      <w:bookmarkStart w:id="9" w:name="_Toc124360215"/>
      <w:r>
        <w:lastRenderedPageBreak/>
        <w:t>Numbered (</w:t>
      </w:r>
      <w:r w:rsidR="00256C65">
        <w:t>o</w:t>
      </w:r>
      <w:r>
        <w:t xml:space="preserve">rdered) </w:t>
      </w:r>
      <w:r w:rsidR="00256C65">
        <w:t>l</w:t>
      </w:r>
      <w:r>
        <w:t>ists</w:t>
      </w:r>
      <w:bookmarkEnd w:id="9"/>
    </w:p>
    <w:p w:rsidR="00B239D6" w:rsidRDefault="00B239D6" w:rsidP="00B239D6">
      <w:r>
        <w:t>In general, you only use ordered lists in procedures. Therefore, this simple template only has one ordered list defined.</w:t>
      </w:r>
    </w:p>
    <w:p w:rsidR="00B239D6" w:rsidRDefault="00B239D6" w:rsidP="00B239D6">
      <w:pPr>
        <w:pStyle w:val="Steps"/>
        <w:numPr>
          <w:ilvl w:val="0"/>
          <w:numId w:val="17"/>
        </w:numPr>
      </w:pPr>
      <w:r>
        <w:t>This is Steps.</w:t>
      </w:r>
    </w:p>
    <w:p w:rsidR="00B239D6" w:rsidRDefault="00B239D6" w:rsidP="00B239D6">
      <w:pPr>
        <w:pStyle w:val="ListBody"/>
      </w:pPr>
      <w:r>
        <w:t>Use List Body to have text that aligns with the Steps text.</w:t>
      </w:r>
    </w:p>
    <w:p w:rsidR="00B239D6" w:rsidRDefault="00B239D6" w:rsidP="00E72425">
      <w:pPr>
        <w:pStyle w:val="Steps"/>
      </w:pPr>
      <w:r>
        <w:t xml:space="preserve">Because Word is dumb, you may need to right-click the first item in the procedure and select </w:t>
      </w:r>
      <w:r w:rsidRPr="00B239D6">
        <w:rPr>
          <w:rStyle w:val="Strong"/>
        </w:rPr>
        <w:t>Restart at 1</w:t>
      </w:r>
      <w:r>
        <w:t xml:space="preserve"> to get the list numbering correct.</w:t>
      </w:r>
    </w:p>
    <w:p w:rsidR="00B239D6" w:rsidRDefault="00B239D6" w:rsidP="00E72425">
      <w:pPr>
        <w:pStyle w:val="StepList"/>
      </w:pPr>
      <w:r>
        <w:t>Sometimes in a step you need to offer a list of options.</w:t>
      </w:r>
    </w:p>
    <w:p w:rsidR="00B239D6" w:rsidRDefault="00B239D6" w:rsidP="00E72425">
      <w:pPr>
        <w:pStyle w:val="StepList"/>
      </w:pPr>
      <w:r>
        <w:t>In this case, use the Step List style.</w:t>
      </w:r>
    </w:p>
    <w:p w:rsidR="00B239D6" w:rsidRDefault="00B239D6" w:rsidP="00B239D6">
      <w:pPr>
        <w:pStyle w:val="Steps"/>
      </w:pPr>
      <w:r>
        <w:t>Apply the Steps style to return to numbering.</w:t>
      </w:r>
    </w:p>
    <w:p w:rsidR="006B0A1A" w:rsidRDefault="006B0A1A" w:rsidP="006B0A1A">
      <w:r>
        <w:t>Apply the Normal style to go back to text.</w:t>
      </w:r>
    </w:p>
    <w:p w:rsidR="006B0A1A" w:rsidRDefault="006B0A1A" w:rsidP="006B0A1A">
      <w:r>
        <w:t>This is a very simple template and is missing many things.</w:t>
      </w:r>
    </w:p>
    <w:p w:rsidR="006B0A1A" w:rsidRDefault="006B0A1A" w:rsidP="006B0A1A">
      <w:r>
        <w:t>You generally want at least two levels of numbering for steps. You often need a “step 2a”. However, if you realize you might need three levels of steps, you might want to rethink your procedure.</w:t>
      </w:r>
    </w:p>
    <w:p w:rsidR="001D0CEC" w:rsidRDefault="001D0CEC" w:rsidP="006B0A1A">
      <w:r>
        <w:t>Remember when testing your template, make a ridiculously long list to check what happens when you get to double digits. (I know of someone who had to rework a template to deal with triple digits.)</w:t>
      </w:r>
    </w:p>
    <w:p w:rsidR="006B0A1A" w:rsidRDefault="006B0A1A" w:rsidP="006B0A1A">
      <w:r>
        <w:t>Every level of step should have a level of indented text associated with it.</w:t>
      </w:r>
    </w:p>
    <w:p w:rsidR="006B0A1A" w:rsidRDefault="006B0A1A" w:rsidP="006B0A1A">
      <w:r>
        <w:t>Every level of step should have a level of indented bullet associated with it.</w:t>
      </w:r>
    </w:p>
    <w:p w:rsidR="006B0A1A" w:rsidRDefault="006B0A1A" w:rsidP="006B0A1A">
      <w:r>
        <w:t>You may want two types of numbered lists, one for procedures and one for just an ordered list. You may want your procedure formatting to look slightly different.</w:t>
      </w:r>
    </w:p>
    <w:p w:rsidR="006B0A1A" w:rsidRPr="00B239D6" w:rsidRDefault="006B0A1A" w:rsidP="006B0A1A">
      <w:r>
        <w:t>Sometimes people use ordered lists to map to a diagram with numbered (or lettered) items on it.</w:t>
      </w:r>
    </w:p>
    <w:p w:rsidR="009F6941" w:rsidRDefault="00E72425" w:rsidP="001D0CEC">
      <w:pPr>
        <w:pStyle w:val="Heading2"/>
      </w:pPr>
      <w:bookmarkStart w:id="10" w:name="_Toc124360216"/>
      <w:r>
        <w:t>Indented text</w:t>
      </w:r>
      <w:bookmarkEnd w:id="10"/>
    </w:p>
    <w:p w:rsidR="00E72425" w:rsidRDefault="00E72425" w:rsidP="00E72425">
      <w:r>
        <w:t>Every template should have some way to make text align with indented formats. For example, to have a paragraph of te</w:t>
      </w:r>
      <w:r w:rsidR="001D0CEC">
        <w:t>xt align with the text of a bullet.</w:t>
      </w:r>
    </w:p>
    <w:p w:rsidR="001D0CEC" w:rsidRDefault="001D0CEC" w:rsidP="00E72425">
      <w:r>
        <w:t>There are various methods.</w:t>
      </w:r>
    </w:p>
    <w:p w:rsidR="001D0CEC" w:rsidRDefault="001D0CEC" w:rsidP="001D0CEC">
      <w:pPr>
        <w:pStyle w:val="ListParagraph"/>
      </w:pPr>
      <w:r>
        <w:t>Create a generic set of indents that work with all other styles.</w:t>
      </w:r>
    </w:p>
    <w:p w:rsidR="001D0CEC" w:rsidRDefault="001D0CEC" w:rsidP="001D0CEC">
      <w:pPr>
        <w:pStyle w:val="ListBody"/>
      </w:pPr>
      <w:r>
        <w:t>For example, Body 1, Body 2, Body 3.</w:t>
      </w:r>
    </w:p>
    <w:p w:rsidR="001D0CEC" w:rsidRDefault="001D0CEC" w:rsidP="001D0CEC">
      <w:pPr>
        <w:pStyle w:val="ListBody"/>
      </w:pPr>
      <w:r>
        <w:t>This means that all your indented text needs to follow the same pattern.</w:t>
      </w:r>
    </w:p>
    <w:p w:rsidR="001D0CEC" w:rsidRDefault="001D0CEC" w:rsidP="001D0CEC">
      <w:pPr>
        <w:pStyle w:val="ListBody"/>
      </w:pPr>
      <w:r>
        <w:t>Generally means you have fewer styles.</w:t>
      </w:r>
    </w:p>
    <w:p w:rsidR="001D0CEC" w:rsidRDefault="001D0CEC" w:rsidP="001D0CEC">
      <w:pPr>
        <w:pStyle w:val="ListBody"/>
      </w:pPr>
      <w:r>
        <w:t>Can be tricky to learn that you use Body 3 after Bullet 2.</w:t>
      </w:r>
    </w:p>
    <w:p w:rsidR="001D0CEC" w:rsidRDefault="001D0CEC" w:rsidP="001D0CEC">
      <w:pPr>
        <w:pStyle w:val="ListParagraph"/>
      </w:pPr>
      <w:r>
        <w:t>Create specific sets of indents for each style.</w:t>
      </w:r>
    </w:p>
    <w:p w:rsidR="001D0CEC" w:rsidRDefault="001D0CEC" w:rsidP="001D0CEC">
      <w:pPr>
        <w:pStyle w:val="ListBody"/>
      </w:pPr>
      <w:r>
        <w:t>For example, Bullet 1 Indent, Step 1 Indent, Step a Indent</w:t>
      </w:r>
    </w:p>
    <w:p w:rsidR="001D0CEC" w:rsidRDefault="001D0CEC" w:rsidP="001D0CEC">
      <w:pPr>
        <w:pStyle w:val="ListBody"/>
      </w:pPr>
      <w:r>
        <w:t>If you need different styles to have different amounts of indents, this may be required.</w:t>
      </w:r>
    </w:p>
    <w:p w:rsidR="001D0CEC" w:rsidRPr="00E72425" w:rsidRDefault="001D0CEC" w:rsidP="001D0CEC">
      <w:pPr>
        <w:pStyle w:val="ListBody"/>
      </w:pPr>
      <w:r>
        <w:t>Requires you maintain more styles.</w:t>
      </w:r>
    </w:p>
    <w:p w:rsidR="008B6DE8" w:rsidRDefault="008B6DE8" w:rsidP="008B6DE8">
      <w:r w:rsidRPr="008B6DE8">
        <w:t xml:space="preserve"> </w:t>
      </w:r>
      <w:r w:rsidR="001D0CEC">
        <w:t>This template is simplistic and doesn’t have enough indents.</w:t>
      </w:r>
    </w:p>
    <w:p w:rsidR="001D0CEC" w:rsidRDefault="001D0CEC" w:rsidP="001D0CEC">
      <w:pPr>
        <w:pStyle w:val="ListBody"/>
      </w:pPr>
      <w:r>
        <w:t>This is List Body. Use it to align with text in List Paragraph or Steps.</w:t>
      </w:r>
    </w:p>
    <w:p w:rsidR="001D0CEC" w:rsidRDefault="002435A3" w:rsidP="002435A3">
      <w:pPr>
        <w:pStyle w:val="Heading1"/>
      </w:pPr>
      <w:bookmarkStart w:id="11" w:name="_Toc124360217"/>
      <w:r>
        <w:lastRenderedPageBreak/>
        <w:t xml:space="preserve">Special </w:t>
      </w:r>
      <w:r w:rsidR="00256C65">
        <w:t>p</w:t>
      </w:r>
      <w:r>
        <w:t>aragraphs</w:t>
      </w:r>
      <w:bookmarkEnd w:id="11"/>
    </w:p>
    <w:p w:rsidR="002435A3" w:rsidRDefault="002435A3" w:rsidP="002435A3">
      <w:r>
        <w:t>There are often special paragraphs that you used at specific times.</w:t>
      </w:r>
    </w:p>
    <w:p w:rsidR="002435A3" w:rsidRDefault="002435A3" w:rsidP="002435A3">
      <w:pPr>
        <w:pStyle w:val="Note"/>
      </w:pPr>
      <w:r>
        <w:t>This is a Note. If you’re writing a sentence that starts with “Note that”, you probably want this in a note.</w:t>
      </w:r>
    </w:p>
    <w:p w:rsidR="002435A3" w:rsidRDefault="002435A3" w:rsidP="002435A3">
      <w:r>
        <w:t>Notes typically have some type of slightly more important text you want folks to remember.</w:t>
      </w:r>
    </w:p>
    <w:p w:rsidR="004642C7" w:rsidRDefault="004642C7" w:rsidP="002435A3">
      <w:r>
        <w:t xml:space="preserve">There are often additional special note styles for things that are “Important”. </w:t>
      </w:r>
    </w:p>
    <w:p w:rsidR="004642C7" w:rsidRDefault="004642C7" w:rsidP="002435A3">
      <w:r>
        <w:t>There may be specific styles for legally required notices such as Caution and Hazard statements.</w:t>
      </w:r>
    </w:p>
    <w:p w:rsidR="004642C7" w:rsidRDefault="004642C7" w:rsidP="004642C7">
      <w:pPr>
        <w:pStyle w:val="Tip"/>
      </w:pPr>
      <w:r>
        <w:t>This is a tip, which is meant to highlight something useful that might make your life easier.</w:t>
      </w:r>
    </w:p>
    <w:p w:rsidR="005606E1" w:rsidRDefault="005606E1" w:rsidP="005606E1">
      <w:r>
        <w:t>The following styles are defined, but should only be used by objects created by Word:</w:t>
      </w:r>
    </w:p>
    <w:p w:rsidR="005606E1" w:rsidRDefault="005606E1" w:rsidP="005606E1">
      <w:pPr>
        <w:pStyle w:val="ListParagraph"/>
      </w:pPr>
      <w:r>
        <w:t xml:space="preserve">Footer – </w:t>
      </w:r>
      <w:r w:rsidR="00EA5EEA">
        <w:t>D</w:t>
      </w:r>
      <w:r>
        <w:t>efines the formatting for the running footer. This document has a centered page number.</w:t>
      </w:r>
    </w:p>
    <w:p w:rsidR="005606E1" w:rsidRDefault="005606E1" w:rsidP="005606E1">
      <w:pPr>
        <w:pStyle w:val="ListParagraph"/>
      </w:pPr>
      <w:r>
        <w:t xml:space="preserve">Header – </w:t>
      </w:r>
      <w:r w:rsidR="00EA5EEA">
        <w:t>D</w:t>
      </w:r>
      <w:r>
        <w:t>efines the formatting for the running header. This document has the text of the Title pargraph – text of the Subtitle paragraph left justified. Then the first Heading 1 on the page right justified. If there is no Heading 1 on the page, it uses the previous Heading 1.</w:t>
      </w:r>
    </w:p>
    <w:p w:rsidR="00EA5EEA" w:rsidRDefault="00EA5EEA" w:rsidP="005606E1">
      <w:pPr>
        <w:pStyle w:val="ListParagraph"/>
      </w:pPr>
      <w:r>
        <w:t>TOC 1, TOC 2, and TOC 3 – Defines the formatting of the generated table of contents.</w:t>
      </w:r>
    </w:p>
    <w:p w:rsidR="00EA5EEA" w:rsidRDefault="00EA5EEA" w:rsidP="005606E1">
      <w:pPr>
        <w:pStyle w:val="ListParagraph"/>
      </w:pPr>
      <w:r>
        <w:t>TOC Heading – Defines the formatting for the title/heading of the generated table of contents.</w:t>
      </w:r>
    </w:p>
    <w:p w:rsidR="00EA5EEA" w:rsidRDefault="00EA5EEA" w:rsidP="00EA5EEA">
      <w:r>
        <w:t>The following formats are part of the default Word template but are not intended to be used:</w:t>
      </w:r>
    </w:p>
    <w:p w:rsidR="00EA5EEA" w:rsidRDefault="00EA5EEA" w:rsidP="00EA5EEA">
      <w:pPr>
        <w:pStyle w:val="ListParagraph"/>
      </w:pPr>
      <w:r>
        <w:t>Heading 5</w:t>
      </w:r>
    </w:p>
    <w:p w:rsidR="00EA5EEA" w:rsidRDefault="00EA5EEA" w:rsidP="00EA5EEA">
      <w:pPr>
        <w:pStyle w:val="ListParagraph"/>
      </w:pPr>
      <w:r>
        <w:t>Intense Emphasis</w:t>
      </w:r>
    </w:p>
    <w:p w:rsidR="00EA5EEA" w:rsidRDefault="00EA5EEA" w:rsidP="00EA5EEA">
      <w:pPr>
        <w:pStyle w:val="ListParagraph"/>
      </w:pPr>
      <w:r>
        <w:t>Intense Quote</w:t>
      </w:r>
    </w:p>
    <w:p w:rsidR="00EA5EEA" w:rsidRPr="005606E1" w:rsidRDefault="00EA5EEA" w:rsidP="00EA5EEA">
      <w:pPr>
        <w:pStyle w:val="ListParagraph"/>
      </w:pPr>
      <w:r>
        <w:t>Intense Reference</w:t>
      </w:r>
    </w:p>
    <w:p w:rsidR="004642C7" w:rsidRDefault="004642C7" w:rsidP="004642C7">
      <w:pPr>
        <w:pStyle w:val="Heading1"/>
      </w:pPr>
      <w:bookmarkStart w:id="12" w:name="_Toc124360218"/>
      <w:r>
        <w:t xml:space="preserve">Inline </w:t>
      </w:r>
      <w:r w:rsidR="00256C65">
        <w:t>f</w:t>
      </w:r>
      <w:r>
        <w:t>ormatting</w:t>
      </w:r>
      <w:bookmarkEnd w:id="12"/>
    </w:p>
    <w:p w:rsidR="004642C7" w:rsidRDefault="004642C7" w:rsidP="004642C7">
      <w:r>
        <w:t>There are often times when</w:t>
      </w:r>
      <w:r w:rsidR="005606E1">
        <w:t xml:space="preserve"> you need to use inline formatting.</w:t>
      </w:r>
    </w:p>
    <w:p w:rsidR="005606E1" w:rsidRDefault="005606E1" w:rsidP="005606E1">
      <w:pPr>
        <w:pStyle w:val="ListParagraph"/>
      </w:pPr>
      <w:r>
        <w:t>Book Title – Use this format to reference other documents.</w:t>
      </w:r>
    </w:p>
    <w:p w:rsidR="005606E1" w:rsidRDefault="005606E1" w:rsidP="005606E1">
      <w:pPr>
        <w:pStyle w:val="ListBody"/>
      </w:pPr>
      <w:r>
        <w:t xml:space="preserve">Have you read </w:t>
      </w:r>
      <w:r w:rsidRPr="005606E1">
        <w:rPr>
          <w:rStyle w:val="BookTitle"/>
        </w:rPr>
        <w:t>Pride and Prejudice</w:t>
      </w:r>
      <w:r>
        <w:t xml:space="preserve"> by Jane Austen?</w:t>
      </w:r>
    </w:p>
    <w:p w:rsidR="005606E1" w:rsidRDefault="005606E1" w:rsidP="005606E1">
      <w:pPr>
        <w:pStyle w:val="ListParagraph"/>
      </w:pPr>
      <w:r>
        <w:t>Emphasis – Use this format to indicate a word has importance. This is equivalent to the HTML &lt;em&gt; element, which usually renders as italic.</w:t>
      </w:r>
    </w:p>
    <w:p w:rsidR="005606E1" w:rsidRDefault="005606E1" w:rsidP="005606E1">
      <w:pPr>
        <w:pStyle w:val="ListBody"/>
      </w:pPr>
      <w:r>
        <w:t xml:space="preserve">When formatting documents in Word, make sure you use </w:t>
      </w:r>
      <w:r w:rsidRPr="005606E1">
        <w:rPr>
          <w:rStyle w:val="Emphasis"/>
        </w:rPr>
        <w:t>Styles</w:t>
      </w:r>
      <w:r>
        <w:t>, not the formatting controls.</w:t>
      </w:r>
    </w:p>
    <w:p w:rsidR="005606E1" w:rsidRDefault="005606E1" w:rsidP="005606E1">
      <w:pPr>
        <w:pStyle w:val="ListParagraph"/>
      </w:pPr>
      <w:r>
        <w:t>Hyperlink – Use this format for links. For external links, Word applies this automatically. You will need to apply it manually for internal links.</w:t>
      </w:r>
    </w:p>
    <w:p w:rsidR="005606E1" w:rsidRDefault="005606E1" w:rsidP="005606E1">
      <w:pPr>
        <w:pStyle w:val="ListBody"/>
      </w:pPr>
      <w:r>
        <w:t xml:space="preserve">Go to </w:t>
      </w:r>
      <w:hyperlink r:id="rId10" w:history="1">
        <w:r w:rsidRPr="00B96F54">
          <w:rPr>
            <w:rStyle w:val="Hyperlink"/>
          </w:rPr>
          <w:t>www.google.com</w:t>
        </w:r>
      </w:hyperlink>
      <w:r>
        <w:t xml:space="preserve">. </w:t>
      </w:r>
    </w:p>
    <w:p w:rsidR="005606E1" w:rsidRDefault="005606E1" w:rsidP="005606E1">
      <w:pPr>
        <w:pStyle w:val="ListParagraph"/>
      </w:pPr>
      <w:r>
        <w:t>Strong – Use this format for bold text. This is often used for things you click when describing an interface.</w:t>
      </w:r>
    </w:p>
    <w:p w:rsidR="005606E1" w:rsidRPr="004642C7" w:rsidRDefault="005606E1" w:rsidP="005606E1">
      <w:pPr>
        <w:pStyle w:val="ListBody"/>
      </w:pPr>
      <w:r>
        <w:t xml:space="preserve">Click </w:t>
      </w:r>
      <w:r w:rsidRPr="005606E1">
        <w:rPr>
          <w:rStyle w:val="Strong"/>
        </w:rPr>
        <w:t>OK</w:t>
      </w:r>
      <w:r>
        <w:t>.</w:t>
      </w:r>
    </w:p>
    <w:p w:rsidR="001264F2" w:rsidRDefault="001264F2" w:rsidP="001264F2">
      <w:pPr>
        <w:pStyle w:val="Heading1"/>
      </w:pPr>
      <w:bookmarkStart w:id="13" w:name="_Toc124360219"/>
      <w:r w:rsidRPr="001264F2">
        <w:lastRenderedPageBreak/>
        <w:t>Lorem ipsum dolor</w:t>
      </w:r>
      <w:bookmarkEnd w:id="13"/>
    </w:p>
    <w:p w:rsidR="00256C65" w:rsidRDefault="00256C65" w:rsidP="00256C65">
      <w:r>
        <w:t xml:space="preserve">The following paragraph is “lorem ipsum” text. When designing templates, it really helps to have dummy text to see what your layout and design looks like with text. Lorem ipsum text is based on old Latin text, but it generally has the right word length, ascenders and descenders as English text. It looks better than repeating “blah blah blah” or “The quick brown fox jumps over the lazy dog.” The text in this template was generated from </w:t>
      </w:r>
      <w:hyperlink r:id="rId11" w:history="1">
        <w:r w:rsidRPr="006C7BDF">
          <w:rPr>
            <w:rStyle w:val="Hyperlink"/>
          </w:rPr>
          <w:t>https://www.lipsum.com/</w:t>
        </w:r>
      </w:hyperlink>
      <w:r>
        <w:t xml:space="preserve">. </w:t>
      </w:r>
    </w:p>
    <w:p w:rsidR="00256C65" w:rsidRDefault="00256C65" w:rsidP="00256C65">
      <w:r>
        <w:t>Lorem ipsum dolor sit amet, consectetur adipiscing elit. Sed dictum lectus in ex posuere, in pretium purus interdum. Nulla semper lobortis quam. Integer aliquam libero nibh, a volutpat leo consectetur eget. Suspendisse commodo interdum libero eu venenatis. Sed congue tortor a felis porta, et accumsan lorem cursus. Vestibulum vel varius orci. Proin porttitor enim et velit sollicitudin, sit amet elementum arcu viverra. Donec sit amet arcu ac neque viverra rhoncus sit amet et diam. Phasellus eget molestie urna. Quisque tortor risus, sodales vitae tortor at, venenatis facilisis mauris. Nam augue orci, condimentum nec molestie id, pellentesque fringilla lacus.</w:t>
      </w:r>
    </w:p>
    <w:p w:rsidR="001264F2" w:rsidRPr="001264F2" w:rsidRDefault="001264F2" w:rsidP="001264F2">
      <w:r>
        <w:t>S</w:t>
      </w:r>
      <w:r w:rsidRPr="001264F2">
        <w:t xml:space="preserve">it amet, consectetur adipiscing elit. Mauris imperdiet est gravida augue pharetra, dictum ultricies nibh vehicula. Pellentesque eget convallis sem. In sed tellus ac odio commodo faucibus. Nullam lectus justo, tincidunt sit amet efficitur ut, ultricies eu est. Nam sodales, leo ut facilisis pretium, nisi orci cursus augue, et dapibus augue est a dui. In aliquet, urna eu mattis sodales, turpis mi euismod felis, eget consectetur ex massa vitae dui. In lacinia felis massa, eget porta urna molestie non. Aenean porttitor odio at velit cursus, a molestie lectus pellentesque. Sed mattis velit eros, in faucibus nulla aliquam sed. Fusce risus dolor, bibendum in porttitor id, tempor faucibus dui. Sed eleifend tortor magna, tristique rhoncus ipsum facilisis non. </w:t>
      </w:r>
    </w:p>
    <w:p w:rsidR="001264F2" w:rsidRPr="001264F2" w:rsidRDefault="001264F2" w:rsidP="001264F2">
      <w:r w:rsidRPr="001264F2">
        <w:t xml:space="preserve">Mauris quis nibh suscipit, molestie urna consequat, ornare massa. Phasellus ut semper erat, nec aliquet risus. Mauris scelerisque sem non enim luctus imperdiet. Donec eu ex id libero lobortis pellentesque. Nam tortor lorem, aliquam at diam sit amet, porttitor aliquet sapien. Nulla lobortis est quis quam ornare, vel varius quam vehicula. Phasellus quis dignissim ipsum, sed volutpat turpis. Curabitur elit dolor, porta a tempus id, efficitur in metus. Cras venenatis nisl ut iaculis porta. </w:t>
      </w:r>
    </w:p>
    <w:p w:rsidR="001264F2" w:rsidRDefault="001264F2" w:rsidP="001264F2">
      <w:pPr>
        <w:pStyle w:val="Heading2"/>
      </w:pPr>
      <w:bookmarkStart w:id="14" w:name="_Toc124360220"/>
      <w:r w:rsidRPr="001264F2">
        <w:t>Cras at vehicula lorem</w:t>
      </w:r>
      <w:bookmarkEnd w:id="14"/>
    </w:p>
    <w:p w:rsidR="001264F2" w:rsidRPr="001264F2" w:rsidRDefault="001264F2" w:rsidP="001264F2">
      <w:r>
        <w:t>U</w:t>
      </w:r>
      <w:r w:rsidRPr="001264F2">
        <w:t xml:space="preserve">t semper ligula. Aliquam auctor mi a dolor sodales pretium. Ut sed purus non enim sagittis tempus a nec nibh. Nam sollicitudin sit amet nisi convallis volutpat. Duis nec justo non felis hendrerit congue quis a libero. Cras lobortis viverra vulputate. Nulla eleifend maximus enim, ut auctor nunc facilisis id. Mauris vitae elementum nisi, id tempus augue. Phasellus fringilla, dolor sed tempor maximus, odio urna iaculis leo, vitae laoreet massa orci sed turpis. Nam placerat gravida dui non eleifend. Aliquam elementum gravida ex id pharetra. In sit amet dolor eu turpis blandit tincidunt at nec augue. Praesent nisi elit, condimentum quis elit ut, pretium pharetra augue. </w:t>
      </w:r>
    </w:p>
    <w:p w:rsidR="001264F2" w:rsidRPr="001264F2" w:rsidRDefault="001264F2" w:rsidP="001264F2">
      <w:r w:rsidRPr="001264F2">
        <w:t xml:space="preserve">Proin consectetur laoreet fermentum. Orci varius natoque penatibus et magnis dis parturient montes, nascetur ridiculus mus. Fusce vitae felis dolor. Nulla non magna sit amet enim porta sodales. Maecenas pharetra laoreet sapien. Vivamus aliquam placerat tellus, et hendrerit dolor suscipit vitae. Proin sodales nulla leo, nec sagittis est blandit sit amet. Ut fermentum mollis commodo. Cras auctor urna augue, vel volutpat mauris tincidunt ut. Morbi mattis ligula quis augue congue, iaculis egestas lectus fermentum. Quisque non tincidunt mi. Nunc pharetra ipsum id dolor eleifend cursus. Aenean commodo non ante at tristique. Donec efficitur vitae ligula non ultrices. Aliquam nec lacus quam. </w:t>
      </w:r>
    </w:p>
    <w:p w:rsidR="001264F2" w:rsidRDefault="001264F2" w:rsidP="001264F2">
      <w:pPr>
        <w:pStyle w:val="Heading2"/>
      </w:pPr>
      <w:bookmarkStart w:id="15" w:name="_Toc124360221"/>
      <w:r w:rsidRPr="001264F2">
        <w:lastRenderedPageBreak/>
        <w:t>In eget quam vel mauris</w:t>
      </w:r>
      <w:bookmarkEnd w:id="15"/>
      <w:r w:rsidRPr="001264F2">
        <w:t xml:space="preserve"> </w:t>
      </w:r>
    </w:p>
    <w:p w:rsidR="00F560BD" w:rsidRDefault="001264F2" w:rsidP="001264F2">
      <w:r>
        <w:t>F</w:t>
      </w:r>
      <w:r w:rsidRPr="001264F2">
        <w:t xml:space="preserve">ermentum semper vitae eget ipsum. Vivamus tristique urna ut sem volutpat convallis. Nunc elit quam, efficitur et eros non, varius condimentum ipsum. Pellentesque volutpat nulla a mi euismod, ut accumsan enim congue. Nam pellentesque, quam in congue eleifend, nunc orci egestas nibh, et ornare lectus lacus sed lectus. Phasellus tortor dolor, fringilla sit amet sem non, tincidunt tempus nisl. Ut ut justo laoreet, accumsan nunc vel, imperdiet lectus. Nam ultrices, ex non lacinia egestas, lacus urna ullamcorper velit, eu finibus quam dolor et enim. Mauris sapien erat, eleifend sed mattis eget, pretium quis est. Morbi quis egestas nulla, non sollicitudin massa. Maecenas tristique a odio quis bibendum. Ut consectetur vitae nunc quis eleifend. In molestie libero eget massa semper, non semper urna ultrices. </w:t>
      </w:r>
    </w:p>
    <w:p w:rsidR="001264F2" w:rsidRPr="001264F2" w:rsidRDefault="001264F2" w:rsidP="00F560BD">
      <w:pPr>
        <w:pStyle w:val="ListBody2"/>
      </w:pPr>
      <w:r w:rsidRPr="001264F2">
        <w:t xml:space="preserve">In eget vulputate justo. Etiam vestibulum mauris in nisl volutpat, sed aliquet nisi luctus. Quisque non congue purus. </w:t>
      </w:r>
    </w:p>
    <w:p w:rsidR="008B6DE8" w:rsidRDefault="00F560BD" w:rsidP="00F560BD">
      <w:pPr>
        <w:pStyle w:val="Heading1"/>
      </w:pPr>
      <w:r>
        <w:t>Here’s another heading</w:t>
      </w:r>
    </w:p>
    <w:p w:rsidR="00F560BD" w:rsidRDefault="00F560BD" w:rsidP="00F560BD">
      <w:r>
        <w:t>This is a parapgraph.</w:t>
      </w:r>
    </w:p>
    <w:p w:rsidR="00F560BD" w:rsidRDefault="00F560BD" w:rsidP="00F560BD">
      <w:pPr>
        <w:pStyle w:val="Heading2"/>
      </w:pPr>
      <w:r>
        <w:t>This is a heading 2</w:t>
      </w:r>
    </w:p>
    <w:p w:rsidR="00F560BD" w:rsidRDefault="00F560BD" w:rsidP="00F560BD">
      <w:pPr>
        <w:pStyle w:val="ListBody"/>
      </w:pPr>
      <w:r>
        <w:t xml:space="preserve">There his ajkfldsa </w:t>
      </w:r>
    </w:p>
    <w:p w:rsidR="00F560BD" w:rsidRDefault="00F560BD" w:rsidP="00F560BD">
      <w:pPr>
        <w:pStyle w:val="ListParagraph"/>
      </w:pPr>
      <w:r>
        <w:t>This is a list</w:t>
      </w:r>
    </w:p>
    <w:p w:rsidR="00F560BD" w:rsidRDefault="00F560BD" w:rsidP="00F560BD">
      <w:pPr>
        <w:pStyle w:val="ListBody"/>
      </w:pPr>
    </w:p>
    <w:p w:rsidR="00F560BD" w:rsidRDefault="00F560BD" w:rsidP="00F560BD">
      <w:pPr>
        <w:pStyle w:val="ListParagraph"/>
      </w:pPr>
      <w:r>
        <w:t>Item 2</w:t>
      </w:r>
    </w:p>
    <w:p w:rsidR="00F560BD" w:rsidRDefault="00F560BD" w:rsidP="00F560BD">
      <w:pPr>
        <w:pStyle w:val="ListParagraph"/>
      </w:pPr>
      <w:r>
        <w:t>Item 3</w:t>
      </w:r>
    </w:p>
    <w:p w:rsidR="00F560BD" w:rsidRDefault="00F560BD" w:rsidP="00F560BD"/>
    <w:p w:rsidR="00F560BD" w:rsidRPr="00F560BD" w:rsidRDefault="00F560BD" w:rsidP="00F560BD"/>
    <w:sectPr w:rsidR="00F560BD" w:rsidRPr="00F560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3E4" w:rsidRDefault="000133E4" w:rsidP="007C3D70">
      <w:pPr>
        <w:spacing w:before="0" w:after="0"/>
      </w:pPr>
      <w:r>
        <w:separator/>
      </w:r>
    </w:p>
  </w:endnote>
  <w:endnote w:type="continuationSeparator" w:id="0">
    <w:p w:rsidR="000133E4" w:rsidRDefault="000133E4" w:rsidP="007C3D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D70" w:rsidRDefault="007C3D70">
    <w:pPr>
      <w:pStyle w:val="Footer"/>
    </w:pPr>
    <w:r>
      <w:tab/>
    </w:r>
    <w:r>
      <w:fldChar w:fldCharType="begin"/>
    </w:r>
    <w:r>
      <w:instrText xml:space="preserve"> PAGE   \* MERGEFORMAT </w:instrText>
    </w:r>
    <w:r>
      <w:fldChar w:fldCharType="separate"/>
    </w:r>
    <w:r w:rsidR="00F560BD">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3E4" w:rsidRDefault="000133E4" w:rsidP="007C3D70">
      <w:pPr>
        <w:spacing w:before="0" w:after="0"/>
      </w:pPr>
      <w:r>
        <w:separator/>
      </w:r>
    </w:p>
  </w:footnote>
  <w:footnote w:type="continuationSeparator" w:id="0">
    <w:p w:rsidR="000133E4" w:rsidRDefault="000133E4" w:rsidP="007C3D7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D70" w:rsidRDefault="005C53AD">
    <w:pPr>
      <w:pStyle w:val="Header"/>
    </w:pPr>
    <w:r>
      <w:rPr>
        <w:noProof/>
      </w:rPr>
      <w:fldChar w:fldCharType="begin"/>
    </w:r>
    <w:r>
      <w:rPr>
        <w:noProof/>
      </w:rPr>
      <w:instrText xml:space="preserve"> STYLEREF  Title \* MERGEFORMAT </w:instrText>
    </w:r>
    <w:r>
      <w:rPr>
        <w:noProof/>
      </w:rPr>
      <w:fldChar w:fldCharType="separate"/>
    </w:r>
    <w:r w:rsidR="00F560BD">
      <w:rPr>
        <w:noProof/>
      </w:rPr>
      <w:t>Product Name</w:t>
    </w:r>
    <w:r>
      <w:rPr>
        <w:noProof/>
      </w:rPr>
      <w:fldChar w:fldCharType="end"/>
    </w:r>
    <w:r w:rsidR="00464776">
      <w:t xml:space="preserve"> - </w:t>
    </w:r>
    <w:r>
      <w:rPr>
        <w:noProof/>
      </w:rPr>
      <w:fldChar w:fldCharType="begin"/>
    </w:r>
    <w:r>
      <w:rPr>
        <w:noProof/>
      </w:rPr>
      <w:instrText xml:space="preserve"> STYLEREF  Subtitle \* MERGEFORMAT </w:instrText>
    </w:r>
    <w:r>
      <w:rPr>
        <w:noProof/>
      </w:rPr>
      <w:fldChar w:fldCharType="separate"/>
    </w:r>
    <w:r w:rsidR="00F560BD">
      <w:rPr>
        <w:noProof/>
      </w:rPr>
      <w:t>Document Title</w:t>
    </w:r>
    <w:r>
      <w:rPr>
        <w:noProof/>
      </w:rPr>
      <w:fldChar w:fldCharType="end"/>
    </w:r>
    <w:r w:rsidR="00464776">
      <w:tab/>
    </w:r>
    <w:r w:rsidR="00464776">
      <w:tab/>
    </w:r>
    <w:r>
      <w:rPr>
        <w:noProof/>
      </w:rPr>
      <w:fldChar w:fldCharType="begin"/>
    </w:r>
    <w:r>
      <w:rPr>
        <w:noProof/>
      </w:rPr>
      <w:instrText xml:space="preserve"> STYLEREF  "Heading 1"  \* MERGEFORMAT </w:instrText>
    </w:r>
    <w:r>
      <w:rPr>
        <w:noProof/>
      </w:rPr>
      <w:fldChar w:fldCharType="separate"/>
    </w:r>
    <w:r w:rsidR="00F560BD">
      <w:rPr>
        <w:noProof/>
      </w:rPr>
      <w:t>Lists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3E3F"/>
    <w:multiLevelType w:val="hybridMultilevel"/>
    <w:tmpl w:val="EB108770"/>
    <w:lvl w:ilvl="0" w:tplc="ADA8B6C6">
      <w:start w:val="1"/>
      <w:numFmt w:val="bullet"/>
      <w:pStyle w:val="ListParagraph"/>
      <w:lvlText w:val=""/>
      <w:lvlJc w:val="left"/>
      <w:pPr>
        <w:ind w:left="1440" w:hanging="360"/>
      </w:pPr>
      <w:rPr>
        <w:rFonts w:ascii="Wingdings" w:hAnsi="Wingdings" w:hint="default"/>
        <w:b w:val="0"/>
        <w:i w:val="0"/>
        <w:color w:val="8D1313"/>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B3AB1"/>
    <w:multiLevelType w:val="hybridMultilevel"/>
    <w:tmpl w:val="937C9E36"/>
    <w:lvl w:ilvl="0" w:tplc="31667E58">
      <w:start w:val="1"/>
      <w:numFmt w:val="bullet"/>
      <w:pStyle w:val="StepList"/>
      <w:lvlText w:val=""/>
      <w:lvlJc w:val="left"/>
      <w:pPr>
        <w:ind w:left="1080" w:hanging="360"/>
      </w:pPr>
      <w:rPr>
        <w:rFonts w:ascii="Wingdings" w:hAnsi="Wingdings" w:hint="default"/>
        <w:b w:val="0"/>
        <w:i w:val="0"/>
        <w:color w:val="8D1313"/>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FF140E"/>
    <w:multiLevelType w:val="hybridMultilevel"/>
    <w:tmpl w:val="3E60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77BC1"/>
    <w:multiLevelType w:val="hybridMultilevel"/>
    <w:tmpl w:val="A2A66B84"/>
    <w:lvl w:ilvl="0" w:tplc="02409DBE">
      <w:start w:val="1"/>
      <w:numFmt w:val="decimal"/>
      <w:pStyle w:val="Steps"/>
      <w:lvlText w:val="%1."/>
      <w:lvlJc w:val="left"/>
      <w:pPr>
        <w:ind w:left="720" w:hanging="360"/>
      </w:pPr>
      <w:rPr>
        <w:rFonts w:ascii="Century Gothic" w:hAnsi="Century Gothic" w:hint="default"/>
        <w:color w:val="8D131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B7A2F"/>
    <w:multiLevelType w:val="hybridMultilevel"/>
    <w:tmpl w:val="16620410"/>
    <w:lvl w:ilvl="0" w:tplc="7CA08F36">
      <w:start w:val="1"/>
      <w:numFmt w:val="bullet"/>
      <w:lvlText w:val=""/>
      <w:lvlJc w:val="left"/>
      <w:pPr>
        <w:ind w:left="108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755DBB"/>
    <w:multiLevelType w:val="multilevel"/>
    <w:tmpl w:val="286C32C0"/>
    <w:lvl w:ilvl="0">
      <w:start w:val="1"/>
      <w:numFmt w:val="none"/>
      <w:pStyle w:val="Tip"/>
      <w:suff w:val="space"/>
      <w:lvlText w:val="%1Tip: "/>
      <w:lvlJc w:val="left"/>
      <w:pPr>
        <w:ind w:left="360" w:hanging="360"/>
      </w:pPr>
      <w:rPr>
        <w:rFonts w:ascii="Century Gothic" w:hAnsi="Century Gothic" w:hint="default"/>
        <w:b/>
        <w:i w:val="0"/>
        <w:color w:val="1F4E79" w:themeColor="accent1" w:themeShade="8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1C32FF"/>
    <w:multiLevelType w:val="hybridMultilevel"/>
    <w:tmpl w:val="2A4CE910"/>
    <w:lvl w:ilvl="0" w:tplc="F21E2C12">
      <w:start w:val="1"/>
      <w:numFmt w:val="bullet"/>
      <w:lvlText w:val=""/>
      <w:lvlJc w:val="left"/>
      <w:pPr>
        <w:ind w:left="864" w:hanging="360"/>
      </w:pPr>
      <w:rPr>
        <w:rFonts w:ascii="Webdings" w:hAnsi="Webdings" w:hint="default"/>
        <w:sz w:val="48"/>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6CB52E2B"/>
    <w:multiLevelType w:val="multilevel"/>
    <w:tmpl w:val="E43C51C4"/>
    <w:lvl w:ilvl="0">
      <w:start w:val="1"/>
      <w:numFmt w:val="none"/>
      <w:pStyle w:val="Note"/>
      <w:suff w:val="space"/>
      <w:lvlText w:val="%1Note: "/>
      <w:lvlJc w:val="left"/>
      <w:pPr>
        <w:ind w:left="360" w:hanging="360"/>
      </w:pPr>
      <w:rPr>
        <w:rFonts w:ascii="Century Gothic" w:hAnsi="Century Gothic" w:hint="default"/>
        <w:b/>
        <w:i w:val="0"/>
        <w:color w:val="8D1313"/>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3"/>
  </w:num>
  <w:num w:numId="3">
    <w:abstractNumId w:val="0"/>
  </w:num>
  <w:num w:numId="4">
    <w:abstractNumId w:val="0"/>
  </w:num>
  <w:num w:numId="5">
    <w:abstractNumId w:val="4"/>
  </w:num>
  <w:num w:numId="6">
    <w:abstractNumId w:val="4"/>
  </w:num>
  <w:num w:numId="7">
    <w:abstractNumId w:val="4"/>
  </w:num>
  <w:num w:numId="8">
    <w:abstractNumId w:val="6"/>
  </w:num>
  <w:num w:numId="9">
    <w:abstractNumId w:val="6"/>
  </w:num>
  <w:num w:numId="10">
    <w:abstractNumId w:val="7"/>
  </w:num>
  <w:num w:numId="11">
    <w:abstractNumId w:val="5"/>
  </w:num>
  <w:num w:numId="12">
    <w:abstractNumId w:val="7"/>
  </w:num>
  <w:num w:numId="13">
    <w:abstractNumId w:val="5"/>
  </w:num>
  <w:num w:numId="14">
    <w:abstractNumId w:val="5"/>
  </w:num>
  <w:num w:numId="15">
    <w:abstractNumId w:val="0"/>
  </w:num>
  <w:num w:numId="16">
    <w:abstractNumId w:val="3"/>
  </w:num>
  <w:num w:numId="17">
    <w:abstractNumId w:val="3"/>
    <w:lvlOverride w:ilvl="0">
      <w:startOverride w:val="1"/>
    </w:lvlOverride>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BD"/>
    <w:rsid w:val="000133E4"/>
    <w:rsid w:val="001264F2"/>
    <w:rsid w:val="001278AA"/>
    <w:rsid w:val="0014635A"/>
    <w:rsid w:val="00191D32"/>
    <w:rsid w:val="001C2E9E"/>
    <w:rsid w:val="001D0CEC"/>
    <w:rsid w:val="002435A3"/>
    <w:rsid w:val="00256C65"/>
    <w:rsid w:val="003B6328"/>
    <w:rsid w:val="00441064"/>
    <w:rsid w:val="004642C7"/>
    <w:rsid w:val="00464776"/>
    <w:rsid w:val="004E77B3"/>
    <w:rsid w:val="00500C93"/>
    <w:rsid w:val="005606E1"/>
    <w:rsid w:val="005806A2"/>
    <w:rsid w:val="005C53AD"/>
    <w:rsid w:val="005F2E8B"/>
    <w:rsid w:val="0061481B"/>
    <w:rsid w:val="00667F2B"/>
    <w:rsid w:val="006B0A1A"/>
    <w:rsid w:val="007C3D70"/>
    <w:rsid w:val="008B6DE8"/>
    <w:rsid w:val="008D442C"/>
    <w:rsid w:val="008E648F"/>
    <w:rsid w:val="00902822"/>
    <w:rsid w:val="00956CA4"/>
    <w:rsid w:val="009D747D"/>
    <w:rsid w:val="009F6941"/>
    <w:rsid w:val="00A03EFD"/>
    <w:rsid w:val="00A3122C"/>
    <w:rsid w:val="00B239D6"/>
    <w:rsid w:val="00B9365D"/>
    <w:rsid w:val="00CB5ACB"/>
    <w:rsid w:val="00D85843"/>
    <w:rsid w:val="00DE3147"/>
    <w:rsid w:val="00E352F6"/>
    <w:rsid w:val="00E72425"/>
    <w:rsid w:val="00EA5EEA"/>
    <w:rsid w:val="00EF5304"/>
    <w:rsid w:val="00F560BD"/>
    <w:rsid w:val="00F8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E3193"/>
  <w15:chartTrackingRefBased/>
  <w15:docId w15:val="{E41EE902-04FD-4F16-B16F-AD5E624A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6E1"/>
    <w:pPr>
      <w:spacing w:before="120" w:after="120" w:line="240" w:lineRule="auto"/>
    </w:pPr>
    <w:rPr>
      <w:rFonts w:ascii="Arial" w:hAnsi="Arial"/>
      <w:sz w:val="20"/>
    </w:rPr>
  </w:style>
  <w:style w:type="paragraph" w:styleId="Heading1">
    <w:name w:val="heading 1"/>
    <w:basedOn w:val="Normal"/>
    <w:next w:val="Normal"/>
    <w:link w:val="Heading1Char"/>
    <w:uiPriority w:val="9"/>
    <w:qFormat/>
    <w:rsid w:val="001264F2"/>
    <w:pPr>
      <w:keepNext/>
      <w:keepLines/>
      <w:pBdr>
        <w:bottom w:val="single" w:sz="12" w:space="6" w:color="8D1313"/>
      </w:pBdr>
      <w:spacing w:before="7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unhideWhenUsed/>
    <w:qFormat/>
    <w:rsid w:val="001264F2"/>
    <w:pPr>
      <w:keepNext/>
      <w:keepLines/>
      <w:spacing w:before="720" w:after="60"/>
      <w:outlineLvl w:val="1"/>
    </w:pPr>
    <w:rPr>
      <w:rFonts w:ascii="Century Gothic" w:eastAsiaTheme="majorEastAsia" w:hAnsi="Century Gothic" w:cstheme="majorBidi"/>
      <w:b/>
      <w:color w:val="8D1313"/>
      <w:sz w:val="26"/>
      <w:szCs w:val="26"/>
    </w:rPr>
  </w:style>
  <w:style w:type="paragraph" w:styleId="Heading3">
    <w:name w:val="heading 3"/>
    <w:basedOn w:val="Normal"/>
    <w:next w:val="Normal"/>
    <w:link w:val="Heading3Char"/>
    <w:uiPriority w:val="9"/>
    <w:unhideWhenUsed/>
    <w:qFormat/>
    <w:rsid w:val="001264F2"/>
    <w:pPr>
      <w:keepNext/>
      <w:keepLines/>
      <w:spacing w:before="360" w:after="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unhideWhenUsed/>
    <w:qFormat/>
    <w:rsid w:val="001C2E9E"/>
    <w:pPr>
      <w:keepNext/>
      <w:keepLines/>
      <w:spacing w:before="40" w:after="0"/>
      <w:outlineLvl w:val="3"/>
    </w:pPr>
    <w:rPr>
      <w:rFonts w:ascii="Century Gothic" w:eastAsiaTheme="majorEastAsia" w:hAnsi="Century Gothic" w:cstheme="majorBidi"/>
      <w:iCs/>
      <w:color w:val="8D13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Name"/>
    <w:basedOn w:val="Normal"/>
    <w:next w:val="Normal"/>
    <w:link w:val="CompanyNameChar"/>
    <w:qFormat/>
    <w:rsid w:val="00D85843"/>
    <w:pPr>
      <w:pBdr>
        <w:top w:val="single" w:sz="48" w:space="1" w:color="8D1313"/>
        <w:left w:val="single" w:sz="48" w:space="4" w:color="8D1313"/>
        <w:bottom w:val="single" w:sz="48" w:space="1" w:color="8D1313"/>
        <w:right w:val="single" w:sz="48" w:space="4" w:color="8D1313"/>
      </w:pBdr>
      <w:shd w:val="clear" w:color="auto" w:fill="8D1313"/>
      <w:spacing w:before="1440" w:after="1440"/>
    </w:pPr>
    <w:rPr>
      <w:rFonts w:ascii="Century Gothic" w:hAnsi="Century Gothic"/>
      <w:b/>
      <w:smallCaps/>
      <w:color w:val="FFFFFF" w:themeColor="background1"/>
      <w:sz w:val="36"/>
    </w:rPr>
  </w:style>
  <w:style w:type="paragraph" w:styleId="Title">
    <w:name w:val="Title"/>
    <w:basedOn w:val="Normal"/>
    <w:next w:val="Normal"/>
    <w:link w:val="TitleChar"/>
    <w:uiPriority w:val="10"/>
    <w:qFormat/>
    <w:rsid w:val="00D85843"/>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CompanyNameChar">
    <w:name w:val="CompanyName Char"/>
    <w:basedOn w:val="DefaultParagraphFont"/>
    <w:link w:val="CompanyName"/>
    <w:rsid w:val="00D85843"/>
    <w:rPr>
      <w:rFonts w:ascii="Century Gothic" w:hAnsi="Century Gothic"/>
      <w:b/>
      <w:smallCaps/>
      <w:color w:val="FFFFFF" w:themeColor="background1"/>
      <w:sz w:val="36"/>
      <w:shd w:val="clear" w:color="auto" w:fill="8D1313"/>
    </w:rPr>
  </w:style>
  <w:style w:type="character" w:customStyle="1" w:styleId="TitleChar">
    <w:name w:val="Title Char"/>
    <w:basedOn w:val="DefaultParagraphFont"/>
    <w:link w:val="Title"/>
    <w:uiPriority w:val="10"/>
    <w:rsid w:val="00D85843"/>
    <w:rPr>
      <w:rFonts w:ascii="Century Gothic" w:eastAsiaTheme="majorEastAsia" w:hAnsi="Century Gothic" w:cstheme="majorBidi"/>
      <w:b/>
      <w:color w:val="8D1313"/>
      <w:spacing w:val="-10"/>
      <w:kern w:val="28"/>
      <w:sz w:val="56"/>
      <w:szCs w:val="56"/>
    </w:rPr>
  </w:style>
  <w:style w:type="paragraph" w:styleId="Subtitle">
    <w:name w:val="Subtitle"/>
    <w:basedOn w:val="Normal"/>
    <w:next w:val="Normal"/>
    <w:link w:val="SubtitleChar"/>
    <w:uiPriority w:val="11"/>
    <w:qFormat/>
    <w:rsid w:val="00D85843"/>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rsid w:val="00D85843"/>
    <w:rPr>
      <w:rFonts w:ascii="Century Gothic" w:eastAsiaTheme="minorEastAsia" w:hAnsi="Century Gothic"/>
      <w:color w:val="8D1313"/>
      <w:spacing w:val="15"/>
      <w:sz w:val="28"/>
    </w:rPr>
  </w:style>
  <w:style w:type="paragraph" w:customStyle="1" w:styleId="Version">
    <w:name w:val="Version"/>
    <w:basedOn w:val="Normal"/>
    <w:qFormat/>
    <w:rsid w:val="003B6328"/>
    <w:pPr>
      <w:jc w:val="right"/>
    </w:pPr>
    <w:rPr>
      <w:rFonts w:ascii="Century Gothic" w:hAnsi="Century Gothic"/>
      <w:color w:val="8D1313"/>
    </w:rPr>
  </w:style>
  <w:style w:type="character" w:customStyle="1" w:styleId="Heading1Char">
    <w:name w:val="Heading 1 Char"/>
    <w:basedOn w:val="DefaultParagraphFont"/>
    <w:link w:val="Heading1"/>
    <w:uiPriority w:val="9"/>
    <w:rsid w:val="001264F2"/>
    <w:rPr>
      <w:rFonts w:ascii="Century Gothic" w:eastAsiaTheme="majorEastAsia" w:hAnsi="Century Gothic" w:cstheme="majorBidi"/>
      <w:b/>
      <w:color w:val="8D1313"/>
      <w:sz w:val="32"/>
      <w:szCs w:val="32"/>
    </w:rPr>
  </w:style>
  <w:style w:type="paragraph" w:customStyle="1" w:styleId="ContentTitle">
    <w:name w:val="ContentTitle"/>
    <w:rsid w:val="00D85843"/>
    <w:pPr>
      <w:pBdr>
        <w:bottom w:val="single" w:sz="12" w:space="6" w:color="8D1313"/>
      </w:pBdr>
    </w:pPr>
    <w:rPr>
      <w:rFonts w:ascii="Century Gothic" w:eastAsiaTheme="majorEastAsia" w:hAnsi="Century Gothic" w:cstheme="majorBidi"/>
      <w:b/>
      <w:color w:val="8D1313"/>
      <w:sz w:val="32"/>
      <w:szCs w:val="32"/>
    </w:rPr>
  </w:style>
  <w:style w:type="paragraph" w:styleId="TOCHeading">
    <w:name w:val="TOC Heading"/>
    <w:basedOn w:val="Heading1"/>
    <w:next w:val="Normal"/>
    <w:uiPriority w:val="39"/>
    <w:unhideWhenUsed/>
    <w:qFormat/>
    <w:rsid w:val="001264F2"/>
    <w:pPr>
      <w:outlineLvl w:val="9"/>
    </w:pPr>
    <w:rPr>
      <w:rFonts w:asciiTheme="majorHAnsi" w:hAnsiTheme="majorHAnsi"/>
      <w:b w:val="0"/>
    </w:rPr>
  </w:style>
  <w:style w:type="paragraph" w:styleId="TOC2">
    <w:name w:val="toc 2"/>
    <w:basedOn w:val="Normal"/>
    <w:next w:val="Normal"/>
    <w:autoRedefine/>
    <w:uiPriority w:val="39"/>
    <w:unhideWhenUsed/>
    <w:rsid w:val="00D85843"/>
    <w:pPr>
      <w:spacing w:after="100"/>
      <w:ind w:left="220"/>
    </w:pPr>
    <w:rPr>
      <w:rFonts w:ascii="Arial Unicode MS" w:eastAsiaTheme="minorEastAsia" w:hAnsi="Arial Unicode MS" w:cs="Times New Roman"/>
    </w:rPr>
  </w:style>
  <w:style w:type="paragraph" w:styleId="TOC1">
    <w:name w:val="toc 1"/>
    <w:basedOn w:val="Normal"/>
    <w:next w:val="Normal"/>
    <w:autoRedefine/>
    <w:uiPriority w:val="39"/>
    <w:unhideWhenUsed/>
    <w:rsid w:val="00D85843"/>
    <w:pPr>
      <w:spacing w:after="100"/>
    </w:pPr>
    <w:rPr>
      <w:rFonts w:ascii="Century Gothic" w:eastAsiaTheme="minorEastAsia" w:hAnsi="Century Gothic" w:cs="Times New Roman"/>
      <w:b/>
      <w:sz w:val="24"/>
    </w:rPr>
  </w:style>
  <w:style w:type="paragraph" w:styleId="TOC3">
    <w:name w:val="toc 3"/>
    <w:basedOn w:val="Normal"/>
    <w:next w:val="Normal"/>
    <w:autoRedefine/>
    <w:uiPriority w:val="39"/>
    <w:unhideWhenUsed/>
    <w:rsid w:val="00D85843"/>
    <w:pPr>
      <w:spacing w:after="100"/>
      <w:ind w:left="440"/>
    </w:pPr>
    <w:rPr>
      <w:rFonts w:ascii="Arial Unicode MS" w:eastAsiaTheme="minorEastAsia" w:hAnsi="Arial Unicode MS" w:cs="Times New Roman"/>
    </w:rPr>
  </w:style>
  <w:style w:type="character" w:customStyle="1" w:styleId="Heading2Char">
    <w:name w:val="Heading 2 Char"/>
    <w:basedOn w:val="DefaultParagraphFont"/>
    <w:link w:val="Heading2"/>
    <w:uiPriority w:val="9"/>
    <w:rsid w:val="001264F2"/>
    <w:rPr>
      <w:rFonts w:ascii="Century Gothic" w:eastAsiaTheme="majorEastAsia" w:hAnsi="Century Gothic" w:cstheme="majorBidi"/>
      <w:b/>
      <w:color w:val="8D1313"/>
      <w:sz w:val="26"/>
      <w:szCs w:val="26"/>
    </w:rPr>
  </w:style>
  <w:style w:type="paragraph" w:styleId="NormalWeb">
    <w:name w:val="Normal (Web)"/>
    <w:basedOn w:val="Normal"/>
    <w:uiPriority w:val="99"/>
    <w:semiHidden/>
    <w:unhideWhenUsed/>
    <w:rsid w:val="009F6941"/>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64F2"/>
    <w:rPr>
      <w:rFonts w:ascii="Century Gothic" w:eastAsiaTheme="majorEastAsia" w:hAnsi="Century Gothic" w:cstheme="majorBidi"/>
      <w:color w:val="8D1313"/>
      <w:sz w:val="24"/>
      <w:szCs w:val="24"/>
    </w:rPr>
  </w:style>
  <w:style w:type="paragraph" w:styleId="ListParagraph">
    <w:name w:val="List Paragraph"/>
    <w:basedOn w:val="Normal"/>
    <w:uiPriority w:val="34"/>
    <w:qFormat/>
    <w:rsid w:val="00B239D6"/>
    <w:pPr>
      <w:numPr>
        <w:numId w:val="15"/>
      </w:numPr>
      <w:spacing w:before="60" w:after="60"/>
      <w:ind w:left="720"/>
    </w:pPr>
  </w:style>
  <w:style w:type="paragraph" w:customStyle="1" w:styleId="ListBody">
    <w:name w:val="List Body"/>
    <w:basedOn w:val="ListParagraph"/>
    <w:qFormat/>
    <w:rsid w:val="00500C93"/>
    <w:pPr>
      <w:numPr>
        <w:numId w:val="0"/>
      </w:numPr>
      <w:ind w:left="720"/>
    </w:pPr>
  </w:style>
  <w:style w:type="character" w:customStyle="1" w:styleId="Heading4Char">
    <w:name w:val="Heading 4 Char"/>
    <w:basedOn w:val="DefaultParagraphFont"/>
    <w:link w:val="Heading4"/>
    <w:uiPriority w:val="9"/>
    <w:rsid w:val="001C2E9E"/>
    <w:rPr>
      <w:rFonts w:ascii="Century Gothic" w:eastAsiaTheme="majorEastAsia" w:hAnsi="Century Gothic" w:cstheme="majorBidi"/>
      <w:iCs/>
      <w:color w:val="8D1313"/>
      <w:sz w:val="20"/>
    </w:rPr>
  </w:style>
  <w:style w:type="character" w:styleId="IntenseEmphasis">
    <w:name w:val="Intense Emphasis"/>
    <w:basedOn w:val="DefaultParagraphFont"/>
    <w:uiPriority w:val="21"/>
    <w:rsid w:val="001264F2"/>
    <w:rPr>
      <w:i/>
      <w:iCs/>
      <w:color w:val="8D1313"/>
    </w:rPr>
  </w:style>
  <w:style w:type="character" w:styleId="IntenseReference">
    <w:name w:val="Intense Reference"/>
    <w:basedOn w:val="DefaultParagraphFont"/>
    <w:uiPriority w:val="32"/>
    <w:qFormat/>
    <w:rsid w:val="001264F2"/>
    <w:rPr>
      <w:b/>
      <w:bCs/>
      <w:smallCaps/>
      <w:color w:val="8D1313"/>
      <w:spacing w:val="5"/>
    </w:rPr>
  </w:style>
  <w:style w:type="paragraph" w:styleId="IntenseQuote">
    <w:name w:val="Intense Quote"/>
    <w:basedOn w:val="Normal"/>
    <w:next w:val="Normal"/>
    <w:link w:val="IntenseQuoteChar"/>
    <w:uiPriority w:val="30"/>
    <w:rsid w:val="001264F2"/>
    <w:pPr>
      <w:pBdr>
        <w:top w:val="single" w:sz="4" w:space="10" w:color="8D1313"/>
        <w:bottom w:val="single" w:sz="4" w:space="10" w:color="8D1313"/>
      </w:pBdr>
      <w:spacing w:before="360" w:after="360"/>
      <w:ind w:left="864" w:right="864"/>
      <w:jc w:val="center"/>
    </w:pPr>
    <w:rPr>
      <w:i/>
      <w:iCs/>
      <w:color w:val="8D1313"/>
    </w:rPr>
  </w:style>
  <w:style w:type="character" w:customStyle="1" w:styleId="IntenseQuoteChar">
    <w:name w:val="Intense Quote Char"/>
    <w:basedOn w:val="DefaultParagraphFont"/>
    <w:link w:val="IntenseQuote"/>
    <w:uiPriority w:val="30"/>
    <w:rsid w:val="001264F2"/>
    <w:rPr>
      <w:rFonts w:ascii="Arial" w:hAnsi="Arial"/>
      <w:i/>
      <w:iCs/>
      <w:color w:val="8D1313"/>
      <w:sz w:val="20"/>
    </w:rPr>
  </w:style>
  <w:style w:type="paragraph" w:customStyle="1" w:styleId="Steps">
    <w:name w:val="Steps"/>
    <w:basedOn w:val="ListParagraph"/>
    <w:qFormat/>
    <w:rsid w:val="00500C93"/>
    <w:pPr>
      <w:numPr>
        <w:numId w:val="16"/>
      </w:numPr>
    </w:pPr>
  </w:style>
  <w:style w:type="character" w:styleId="Hyperlink">
    <w:name w:val="Hyperlink"/>
    <w:basedOn w:val="DefaultParagraphFont"/>
    <w:uiPriority w:val="99"/>
    <w:unhideWhenUsed/>
    <w:rsid w:val="001264F2"/>
    <w:rPr>
      <w:color w:val="0563C1" w:themeColor="hyperlink"/>
      <w:u w:val="single"/>
    </w:rPr>
  </w:style>
  <w:style w:type="paragraph" w:styleId="Header">
    <w:name w:val="header"/>
    <w:basedOn w:val="Normal"/>
    <w:link w:val="HeaderChar"/>
    <w:uiPriority w:val="99"/>
    <w:unhideWhenUsed/>
    <w:rsid w:val="00464776"/>
    <w:pPr>
      <w:pBdr>
        <w:bottom w:val="single" w:sz="4" w:space="18" w:color="8D1313"/>
      </w:pBdr>
      <w:tabs>
        <w:tab w:val="center" w:pos="4680"/>
        <w:tab w:val="right" w:pos="9360"/>
      </w:tabs>
      <w:spacing w:before="0" w:after="0"/>
    </w:pPr>
    <w:rPr>
      <w:rFonts w:ascii="Century Gothic" w:hAnsi="Century Gothic"/>
    </w:rPr>
  </w:style>
  <w:style w:type="character" w:customStyle="1" w:styleId="HeaderChar">
    <w:name w:val="Header Char"/>
    <w:basedOn w:val="DefaultParagraphFont"/>
    <w:link w:val="Header"/>
    <w:uiPriority w:val="99"/>
    <w:rsid w:val="00464776"/>
    <w:rPr>
      <w:rFonts w:ascii="Century Gothic" w:hAnsi="Century Gothic"/>
      <w:sz w:val="20"/>
    </w:rPr>
  </w:style>
  <w:style w:type="paragraph" w:styleId="Footer">
    <w:name w:val="footer"/>
    <w:basedOn w:val="Normal"/>
    <w:link w:val="FooterChar"/>
    <w:uiPriority w:val="99"/>
    <w:unhideWhenUsed/>
    <w:rsid w:val="00464776"/>
    <w:pPr>
      <w:pBdr>
        <w:top w:val="single" w:sz="4" w:space="18" w:color="8D1313"/>
      </w:pBdr>
      <w:tabs>
        <w:tab w:val="center" w:pos="4680"/>
        <w:tab w:val="right" w:pos="9360"/>
      </w:tabs>
      <w:spacing w:before="0" w:after="0"/>
    </w:pPr>
    <w:rPr>
      <w:rFonts w:ascii="Century Gothic" w:hAnsi="Century Gothic"/>
    </w:rPr>
  </w:style>
  <w:style w:type="character" w:customStyle="1" w:styleId="FooterChar">
    <w:name w:val="Footer Char"/>
    <w:basedOn w:val="DefaultParagraphFont"/>
    <w:link w:val="Footer"/>
    <w:uiPriority w:val="99"/>
    <w:rsid w:val="00464776"/>
    <w:rPr>
      <w:rFonts w:ascii="Century Gothic" w:hAnsi="Century Gothic"/>
      <w:sz w:val="20"/>
    </w:rPr>
  </w:style>
  <w:style w:type="paragraph" w:customStyle="1" w:styleId="StepList">
    <w:name w:val="Step List"/>
    <w:qFormat/>
    <w:rsid w:val="00E72425"/>
    <w:pPr>
      <w:numPr>
        <w:numId w:val="18"/>
      </w:numPr>
      <w:spacing w:after="120"/>
    </w:pPr>
    <w:rPr>
      <w:rFonts w:ascii="Arial" w:hAnsi="Arial"/>
      <w:sz w:val="20"/>
    </w:rPr>
  </w:style>
  <w:style w:type="paragraph" w:customStyle="1" w:styleId="Note">
    <w:name w:val="Note"/>
    <w:next w:val="Normal"/>
    <w:link w:val="NoteChar"/>
    <w:qFormat/>
    <w:rsid w:val="00500C93"/>
    <w:pPr>
      <w:numPr>
        <w:numId w:val="10"/>
      </w:numPr>
      <w:pBdr>
        <w:top w:val="single" w:sz="4" w:space="1" w:color="990033"/>
        <w:left w:val="single" w:sz="4" w:space="4" w:color="990033"/>
        <w:bottom w:val="single" w:sz="4" w:space="1" w:color="990033"/>
        <w:right w:val="single" w:sz="4" w:space="4" w:color="990033"/>
      </w:pBdr>
      <w:shd w:val="clear" w:color="auto" w:fill="F9D2D2"/>
      <w:spacing w:before="240" w:after="240"/>
      <w:ind w:left="1080" w:right="360" w:hanging="720"/>
      <w:mirrorIndents/>
    </w:pPr>
    <w:rPr>
      <w:rFonts w:ascii="Arial" w:hAnsi="Arial"/>
      <w:sz w:val="20"/>
    </w:rPr>
  </w:style>
  <w:style w:type="character" w:customStyle="1" w:styleId="NoteChar">
    <w:name w:val="Note Char"/>
    <w:basedOn w:val="DefaultParagraphFont"/>
    <w:link w:val="Note"/>
    <w:rsid w:val="00500C93"/>
    <w:rPr>
      <w:rFonts w:ascii="Arial" w:hAnsi="Arial"/>
      <w:sz w:val="20"/>
      <w:shd w:val="clear" w:color="auto" w:fill="F9D2D2"/>
    </w:rPr>
  </w:style>
  <w:style w:type="paragraph" w:customStyle="1" w:styleId="Tip">
    <w:name w:val="Tip"/>
    <w:next w:val="Normal"/>
    <w:qFormat/>
    <w:rsid w:val="00500C93"/>
    <w:pPr>
      <w:numPr>
        <w:numId w:val="14"/>
      </w:numPr>
      <w:pBdr>
        <w:top w:val="single" w:sz="4" w:space="1" w:color="1F4E79" w:themeColor="accent1" w:themeShade="80"/>
        <w:left w:val="single" w:sz="4" w:space="4" w:color="1F4E79" w:themeColor="accent1" w:themeShade="80"/>
        <w:bottom w:val="single" w:sz="4" w:space="1" w:color="1F4E79" w:themeColor="accent1" w:themeShade="80"/>
        <w:right w:val="single" w:sz="4" w:space="4" w:color="1F4E79" w:themeColor="accent1" w:themeShade="80"/>
      </w:pBdr>
      <w:shd w:val="clear" w:color="auto" w:fill="DEEAF6" w:themeFill="accent1" w:themeFillTint="33"/>
      <w:spacing w:before="240" w:after="240"/>
      <w:ind w:right="360"/>
      <w:mirrorIndents/>
    </w:pPr>
    <w:rPr>
      <w:rFonts w:ascii="Arial" w:hAnsi="Arial"/>
      <w:sz w:val="20"/>
    </w:rPr>
  </w:style>
  <w:style w:type="table" w:styleId="GridTable4-Accent1">
    <w:name w:val="Grid Table 4 Accent 1"/>
    <w:aliases w:val="MCC Table"/>
    <w:basedOn w:val="TableNormal"/>
    <w:uiPriority w:val="49"/>
    <w:rsid w:val="008E648F"/>
    <w:pPr>
      <w:spacing w:after="0" w:line="240" w:lineRule="auto"/>
    </w:pPr>
    <w:tblPr>
      <w:tblStyleRowBandSize w:val="1"/>
      <w:jc w:val="center"/>
      <w:tblBorders>
        <w:top w:val="single" w:sz="4" w:space="0" w:color="8D1313"/>
        <w:left w:val="single" w:sz="4" w:space="0" w:color="8D1313"/>
        <w:bottom w:val="single" w:sz="4" w:space="0" w:color="8D1313"/>
        <w:right w:val="single" w:sz="4" w:space="0" w:color="8D1313"/>
        <w:insideH w:val="single" w:sz="4" w:space="0" w:color="8D1313"/>
        <w:insideV w:val="single" w:sz="4" w:space="0" w:color="8D1313"/>
      </w:tblBorders>
    </w:tblPr>
    <w:trPr>
      <w:cantSplit/>
      <w:tblHeader/>
      <w:jc w:val="center"/>
    </w:trPr>
    <w:tblStylePr w:type="firstRow">
      <w:pPr>
        <w:jc w:val="center"/>
      </w:pPr>
      <w:rPr>
        <w:rFonts w:ascii="Century Gothic" w:hAnsi="Century Gothic"/>
        <w:b/>
        <w:bCs/>
        <w:color w:val="FFFFFF" w:themeColor="background1"/>
        <w:sz w:val="22"/>
      </w:rPr>
      <w:tblPr/>
      <w:tcPr>
        <w:shd w:val="clear" w:color="auto" w:fill="8D1313"/>
        <w:vAlign w:val="bottom"/>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Horz">
      <w:tblPr/>
      <w:trPr>
        <w:cantSplit w:val="0"/>
      </w:trPr>
      <w:tcPr>
        <w:shd w:val="clear" w:color="auto" w:fill="F9D2D2"/>
      </w:tcPr>
    </w:tblStylePr>
  </w:style>
  <w:style w:type="character" w:styleId="Strong">
    <w:name w:val="Strong"/>
    <w:basedOn w:val="DefaultParagraphFont"/>
    <w:uiPriority w:val="22"/>
    <w:qFormat/>
    <w:rsid w:val="00F8181A"/>
    <w:rPr>
      <w:b/>
      <w:bCs/>
    </w:rPr>
  </w:style>
  <w:style w:type="character" w:customStyle="1" w:styleId="UnresolvedMention">
    <w:name w:val="Unresolved Mention"/>
    <w:basedOn w:val="DefaultParagraphFont"/>
    <w:uiPriority w:val="99"/>
    <w:semiHidden/>
    <w:unhideWhenUsed/>
    <w:rsid w:val="001278AA"/>
    <w:rPr>
      <w:color w:val="605E5C"/>
      <w:shd w:val="clear" w:color="auto" w:fill="E1DFDD"/>
    </w:rPr>
  </w:style>
  <w:style w:type="character" w:styleId="Emphasis">
    <w:name w:val="Emphasis"/>
    <w:basedOn w:val="DefaultParagraphFont"/>
    <w:uiPriority w:val="20"/>
    <w:qFormat/>
    <w:rsid w:val="00B239D6"/>
    <w:rPr>
      <w:i/>
      <w:iCs/>
    </w:rPr>
  </w:style>
  <w:style w:type="character" w:styleId="BookTitle">
    <w:name w:val="Book Title"/>
    <w:basedOn w:val="DefaultParagraphFont"/>
    <w:uiPriority w:val="33"/>
    <w:qFormat/>
    <w:rsid w:val="005606E1"/>
    <w:rPr>
      <w:b/>
      <w:bCs/>
      <w:i/>
      <w:iCs/>
      <w:spacing w:val="5"/>
    </w:rPr>
  </w:style>
  <w:style w:type="paragraph" w:customStyle="1" w:styleId="ListBody2">
    <w:name w:val="List Body 2"/>
    <w:qFormat/>
    <w:rsid w:val="00F560BD"/>
    <w:pPr>
      <w:ind w:left="1440"/>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50013">
      <w:bodyDiv w:val="1"/>
      <w:marLeft w:val="0"/>
      <w:marRight w:val="0"/>
      <w:marTop w:val="0"/>
      <w:marBottom w:val="0"/>
      <w:divBdr>
        <w:top w:val="none" w:sz="0" w:space="0" w:color="auto"/>
        <w:left w:val="none" w:sz="0" w:space="0" w:color="auto"/>
        <w:bottom w:val="none" w:sz="0" w:space="0" w:color="auto"/>
        <w:right w:val="none" w:sz="0" w:space="0" w:color="auto"/>
      </w:divBdr>
    </w:div>
    <w:div w:id="1189829509">
      <w:bodyDiv w:val="1"/>
      <w:marLeft w:val="0"/>
      <w:marRight w:val="0"/>
      <w:marTop w:val="0"/>
      <w:marBottom w:val="0"/>
      <w:divBdr>
        <w:top w:val="none" w:sz="0" w:space="0" w:color="auto"/>
        <w:left w:val="none" w:sz="0" w:space="0" w:color="auto"/>
        <w:bottom w:val="none" w:sz="0" w:space="0" w:color="auto"/>
        <w:right w:val="none" w:sz="0" w:space="0" w:color="auto"/>
      </w:divBdr>
      <w:divsChild>
        <w:div w:id="414789390">
          <w:marLeft w:val="0"/>
          <w:marRight w:val="0"/>
          <w:marTop w:val="0"/>
          <w:marBottom w:val="0"/>
          <w:divBdr>
            <w:top w:val="none" w:sz="0" w:space="0" w:color="auto"/>
            <w:left w:val="none" w:sz="0" w:space="0" w:color="auto"/>
            <w:bottom w:val="none" w:sz="0" w:space="0" w:color="auto"/>
            <w:right w:val="none" w:sz="0" w:space="0" w:color="auto"/>
          </w:divBdr>
        </w:div>
      </w:divsChild>
    </w:div>
    <w:div w:id="13785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psum.com/" TargetMode="Externa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sonz\Documents\Office%20Templates\MCC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51DA9-E174-4DF7-AAAD-1B837A0CA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MCC_WordTemplate.dotx</Template>
  <TotalTime>12</TotalTime>
  <Pages>8</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LAWSONZ</dc:creator>
  <cp:keywords/>
  <dc:description/>
  <cp:lastModifiedBy>LAWSONZ</cp:lastModifiedBy>
  <cp:revision>1</cp:revision>
  <dcterms:created xsi:type="dcterms:W3CDTF">2023-02-10T00:58:00Z</dcterms:created>
  <dcterms:modified xsi:type="dcterms:W3CDTF">2023-02-10T01:11:00Z</dcterms:modified>
</cp:coreProperties>
</file>